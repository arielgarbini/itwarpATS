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7"/>
        <w:gridCol w:w="1113"/>
        <w:gridCol w:w="8"/>
        <w:gridCol w:w="38"/>
        <w:gridCol w:w="327"/>
        <w:gridCol w:w="1026"/>
        <w:gridCol w:w="802"/>
        <w:gridCol w:w="366"/>
        <w:gridCol w:w="9"/>
        <w:gridCol w:w="674"/>
        <w:gridCol w:w="498"/>
        <w:gridCol w:w="416"/>
        <w:gridCol w:w="56"/>
        <w:gridCol w:w="368"/>
        <w:gridCol w:w="325"/>
        <w:gridCol w:w="400"/>
        <w:gridCol w:w="741"/>
        <w:gridCol w:w="183"/>
        <w:gridCol w:w="727"/>
        <w:gridCol w:w="368"/>
      </w:tblGrid>
      <w:tr w:rsidR="008C3490" w:rsidRPr="0045725C" w:rsidTr="00794071">
        <w:trPr>
          <w:trHeight w:val="781"/>
        </w:trPr>
        <w:tc>
          <w:tcPr>
            <w:tcW w:w="1385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5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794071">
        <w:trPr>
          <w:trHeight w:val="547"/>
        </w:trPr>
        <w:tc>
          <w:tcPr>
            <w:tcW w:w="1385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5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794071">
        <w:trPr>
          <w:trHeight w:val="294"/>
        </w:trPr>
        <w:tc>
          <w:tcPr>
            <w:tcW w:w="1385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4" w:type="pct"/>
            <w:gridSpan w:val="5"/>
          </w:tcPr>
          <w:p w:rsidR="008C3490" w:rsidRPr="0045725C" w:rsidRDefault="00794071" w:rsidP="00794071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>
              <w:rPr>
                <w:rFonts w:ascii="Verdana" w:hAnsi="Verdana" w:cs="Arial"/>
                <w:b w:val="0"/>
                <w:sz w:val="20"/>
              </w:rPr>
              <w:t>Líder de Proyecto Semi 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8" w:type="pct"/>
            <w:gridSpan w:val="4"/>
          </w:tcPr>
          <w:p w:rsidR="008C3490" w:rsidRPr="0045725C" w:rsidRDefault="00B52B86" w:rsidP="00B52B86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  <w:r w:rsidR="00794071">
              <w:rPr>
                <w:rFonts w:ascii="Verdana" w:hAnsi="Verdana" w:cs="Arial"/>
                <w:sz w:val="20"/>
              </w:rPr>
              <w:t>0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 w:rsidR="00F177AC">
              <w:rPr>
                <w:rFonts w:ascii="Verdana" w:hAnsi="Verdana" w:cs="Arial"/>
                <w:sz w:val="20"/>
              </w:rPr>
              <w:t>0</w:t>
            </w:r>
            <w:r w:rsidR="00794071"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 w:rsidR="00F177AC"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794071">
        <w:trPr>
          <w:trHeight w:val="20"/>
        </w:trPr>
        <w:tc>
          <w:tcPr>
            <w:tcW w:w="1385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8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794071">
        <w:trPr>
          <w:trHeight w:val="328"/>
        </w:trPr>
        <w:tc>
          <w:tcPr>
            <w:tcW w:w="1385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4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794071">
        <w:trPr>
          <w:trHeight w:val="281"/>
        </w:trPr>
        <w:tc>
          <w:tcPr>
            <w:tcW w:w="2524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6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794071">
        <w:trPr>
          <w:trHeight w:val="413"/>
        </w:trPr>
        <w:tc>
          <w:tcPr>
            <w:tcW w:w="1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8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5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794071">
        <w:trPr>
          <w:trHeight w:val="365"/>
        </w:trPr>
        <w:tc>
          <w:tcPr>
            <w:tcW w:w="2524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6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794071">
        <w:trPr>
          <w:trHeight w:val="413"/>
        </w:trPr>
        <w:tc>
          <w:tcPr>
            <w:tcW w:w="1195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6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794071" w:rsidRPr="0045725C" w:rsidTr="00794071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3" w:type="pct"/>
            <w:gridSpan w:val="3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F81D1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X  </w:t>
            </w:r>
          </w:p>
        </w:tc>
        <w:tc>
          <w:tcPr>
            <w:tcW w:w="613" w:type="pct"/>
            <w:gridSpan w:val="3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0" w:type="pct"/>
            <w:gridSpan w:val="2"/>
            <w:tcBorders>
              <w:bottom w:val="single" w:sz="4" w:space="0" w:color="auto"/>
            </w:tcBorders>
          </w:tcPr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794071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794071" w:rsidRPr="0045725C" w:rsidTr="00794071">
        <w:tc>
          <w:tcPr>
            <w:tcW w:w="1214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794071" w:rsidRPr="0045725C" w:rsidRDefault="00794071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6" w:type="pct"/>
            <w:gridSpan w:val="12"/>
            <w:shd w:val="clear" w:color="auto" w:fill="A6A6A6" w:themeFill="background1" w:themeFillShade="A6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794071" w:rsidRPr="0045725C" w:rsidTr="00794071">
        <w:tc>
          <w:tcPr>
            <w:tcW w:w="1214" w:type="pct"/>
            <w:gridSpan w:val="4"/>
            <w:vMerge/>
            <w:shd w:val="clear" w:color="auto" w:fill="A6A6A6" w:themeFill="background1" w:themeFillShade="A6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8" w:type="pct"/>
            <w:gridSpan w:val="7"/>
            <w:shd w:val="clear" w:color="auto" w:fill="A6A6A6" w:themeFill="background1" w:themeFillShade="A6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8" w:type="pct"/>
            <w:gridSpan w:val="5"/>
            <w:shd w:val="clear" w:color="auto" w:fill="A6A6A6" w:themeFill="background1" w:themeFillShade="A6"/>
          </w:tcPr>
          <w:p w:rsidR="00794071" w:rsidRPr="0045725C" w:rsidRDefault="00794071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794071" w:rsidRPr="0045725C" w:rsidTr="00794071">
        <w:trPr>
          <w:trHeight w:val="717"/>
        </w:trPr>
        <w:tc>
          <w:tcPr>
            <w:tcW w:w="1214" w:type="pct"/>
            <w:gridSpan w:val="4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8" w:type="pct"/>
            <w:gridSpan w:val="7"/>
          </w:tcPr>
          <w:p w:rsidR="00794071" w:rsidRDefault="00794071" w:rsidP="00443FCE">
            <w:pPr>
              <w:rPr>
                <w:rFonts w:ascii="Verdana" w:hAnsi="Verdana" w:cs="Arial"/>
                <w:sz w:val="20"/>
              </w:rPr>
            </w:pPr>
          </w:p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58" w:type="pct"/>
            <w:gridSpan w:val="5"/>
          </w:tcPr>
          <w:p w:rsidR="00794071" w:rsidRDefault="00794071" w:rsidP="00F81D17">
            <w:pPr>
              <w:rPr>
                <w:rFonts w:ascii="Verdana" w:hAnsi="Verdana" w:cs="Arial"/>
                <w:sz w:val="20"/>
              </w:rPr>
            </w:pPr>
          </w:p>
          <w:p w:rsidR="00794071" w:rsidRPr="0045725C" w:rsidRDefault="00794071" w:rsidP="00F81D1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794071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794071" w:rsidRPr="0045725C" w:rsidRDefault="00794071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794071" w:rsidRPr="0045725C" w:rsidTr="00794071">
        <w:trPr>
          <w:trHeight w:val="352"/>
        </w:trPr>
        <w:tc>
          <w:tcPr>
            <w:tcW w:w="1214" w:type="pct"/>
            <w:gridSpan w:val="4"/>
            <w:vAlign w:val="center"/>
          </w:tcPr>
          <w:p w:rsidR="00794071" w:rsidRPr="0045725C" w:rsidRDefault="00794071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794071" w:rsidRPr="0045725C" w:rsidRDefault="00794071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8" w:type="pct"/>
            <w:gridSpan w:val="7"/>
            <w:vAlign w:val="center"/>
          </w:tcPr>
          <w:p w:rsidR="00794071" w:rsidRPr="0045725C" w:rsidRDefault="00794071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8" w:type="pct"/>
            <w:gridSpan w:val="5"/>
            <w:vAlign w:val="center"/>
          </w:tcPr>
          <w:p w:rsidR="00794071" w:rsidRPr="0045725C" w:rsidRDefault="00794071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794071" w:rsidRPr="0045725C" w:rsidTr="00794071">
        <w:trPr>
          <w:trHeight w:val="271"/>
        </w:trPr>
        <w:tc>
          <w:tcPr>
            <w:tcW w:w="1214" w:type="pct"/>
            <w:gridSpan w:val="4"/>
            <w:vAlign w:val="center"/>
          </w:tcPr>
          <w:p w:rsidR="00794071" w:rsidRPr="0045725C" w:rsidRDefault="00794071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8" w:type="pct"/>
            <w:gridSpan w:val="7"/>
          </w:tcPr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8" w:type="pct"/>
            <w:gridSpan w:val="5"/>
          </w:tcPr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794071" w:rsidRPr="0045725C" w:rsidTr="00794071">
        <w:trPr>
          <w:trHeight w:val="341"/>
        </w:trPr>
        <w:tc>
          <w:tcPr>
            <w:tcW w:w="1214" w:type="pct"/>
            <w:gridSpan w:val="4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794071" w:rsidRPr="0045725C" w:rsidRDefault="00794071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8" w:type="pct"/>
            <w:gridSpan w:val="7"/>
          </w:tcPr>
          <w:p w:rsidR="00794071" w:rsidRPr="0045725C" w:rsidRDefault="00794071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8" w:type="pct"/>
            <w:gridSpan w:val="5"/>
          </w:tcPr>
          <w:p w:rsidR="00794071" w:rsidRPr="0045725C" w:rsidRDefault="00794071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B52B86" w:rsidP="00B52B86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Entre $ 20.000 y $ 23.000 brutos</w:t>
            </w:r>
          </w:p>
        </w:tc>
      </w:tr>
      <w:tr w:rsidR="008C3490" w:rsidRPr="0045725C" w:rsidTr="00B720C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B720CC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  <w:vAlign w:val="center"/>
          </w:tcPr>
          <w:p w:rsidR="00B720CC" w:rsidRPr="00B720CC" w:rsidRDefault="00F339E4" w:rsidP="00B720CC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</w:t>
            </w:r>
            <w:r w:rsidR="00D65DA7">
              <w:rPr>
                <w:rFonts w:ascii="Verdana" w:hAnsi="Verdana" w:cs="Arial"/>
                <w:sz w:val="20"/>
              </w:rPr>
              <w:t>dentificar</w:t>
            </w:r>
            <w:r w:rsidR="00B720CC" w:rsidRPr="00B720CC">
              <w:rPr>
                <w:rFonts w:ascii="Verdana" w:hAnsi="Verdana" w:cs="Arial"/>
                <w:sz w:val="20"/>
              </w:rPr>
              <w:t xml:space="preserve"> </w:t>
            </w:r>
            <w:r w:rsidR="00D65DA7">
              <w:rPr>
                <w:rFonts w:ascii="Verdana" w:hAnsi="Verdana" w:cs="Arial"/>
                <w:sz w:val="20"/>
              </w:rPr>
              <w:t xml:space="preserve">los </w:t>
            </w:r>
            <w:r w:rsidR="00B720CC" w:rsidRPr="00B720CC">
              <w:rPr>
                <w:rFonts w:ascii="Verdana" w:hAnsi="Verdana" w:cs="Arial"/>
                <w:sz w:val="20"/>
              </w:rPr>
              <w:t>requerimientos del proyecto</w:t>
            </w:r>
          </w:p>
          <w:p w:rsidR="00867B75" w:rsidRDefault="00CD5EC1" w:rsidP="00B720CC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1C7AD8">
              <w:rPr>
                <w:rFonts w:ascii="Verdana" w:hAnsi="Verdana" w:cs="Arial"/>
                <w:sz w:val="20"/>
              </w:rPr>
              <w:t xml:space="preserve">fectuar </w:t>
            </w:r>
            <w:r>
              <w:rPr>
                <w:rFonts w:ascii="Verdana" w:hAnsi="Verdana" w:cs="Arial"/>
                <w:sz w:val="20"/>
              </w:rPr>
              <w:t>estimaciones</w:t>
            </w:r>
          </w:p>
          <w:p w:rsidR="006B4A45" w:rsidRPr="00B720CC" w:rsidRDefault="006B4A45" w:rsidP="006B4A45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</w:t>
            </w:r>
            <w:r w:rsidR="00D011FD">
              <w:rPr>
                <w:rFonts w:ascii="Verdana" w:hAnsi="Verdana" w:cs="Arial"/>
                <w:sz w:val="20"/>
              </w:rPr>
              <w:t>dministrar</w:t>
            </w:r>
            <w:r w:rsidRPr="00B720CC">
              <w:rPr>
                <w:rFonts w:ascii="Verdana" w:hAnsi="Verdana" w:cs="Arial"/>
                <w:sz w:val="20"/>
              </w:rPr>
              <w:t xml:space="preserve"> recursos</w:t>
            </w:r>
          </w:p>
          <w:p w:rsidR="00252F94" w:rsidRPr="00B720CC" w:rsidRDefault="00B52B86" w:rsidP="006D5CD2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Definir</w:t>
            </w:r>
            <w:r w:rsidR="00252F94">
              <w:rPr>
                <w:rFonts w:ascii="Verdana" w:hAnsi="Verdana" w:cs="Arial"/>
                <w:sz w:val="20"/>
              </w:rPr>
              <w:t xml:space="preserve"> especificaciones para </w:t>
            </w:r>
            <w:r w:rsidR="006D5CD2">
              <w:rPr>
                <w:rFonts w:ascii="Verdana" w:hAnsi="Verdana" w:cs="Arial"/>
                <w:sz w:val="20"/>
              </w:rPr>
              <w:t>generar los</w:t>
            </w:r>
            <w:r w:rsidR="00252F94">
              <w:rPr>
                <w:rFonts w:ascii="Verdana" w:hAnsi="Verdana" w:cs="Arial"/>
                <w:sz w:val="20"/>
              </w:rPr>
              <w:t xml:space="preserve"> desarrollos</w:t>
            </w:r>
          </w:p>
        </w:tc>
      </w:tr>
      <w:tr w:rsidR="008C3490" w:rsidRPr="0045725C" w:rsidTr="00777735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777735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  <w:vAlign w:val="center"/>
          </w:tcPr>
          <w:p w:rsidR="00777735" w:rsidRPr="00777735" w:rsidRDefault="00F23442" w:rsidP="00AC6E3C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Ser </w:t>
            </w:r>
            <w:r w:rsidRPr="00777735">
              <w:rPr>
                <w:rFonts w:ascii="Verdana" w:hAnsi="Verdana" w:cs="Arial"/>
                <w:sz w:val="20"/>
              </w:rPr>
              <w:t>metódico</w:t>
            </w:r>
            <w:r>
              <w:rPr>
                <w:rFonts w:ascii="Verdana" w:hAnsi="Verdana" w:cs="Arial"/>
                <w:sz w:val="20"/>
              </w:rPr>
              <w:t xml:space="preserve"> y ordenado</w:t>
            </w:r>
          </w:p>
          <w:p w:rsidR="00777735" w:rsidRPr="00777735" w:rsidRDefault="004B5753" w:rsidP="00AC6E3C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Tener f</w:t>
            </w:r>
            <w:r w:rsidR="00777735" w:rsidRPr="00777735">
              <w:rPr>
                <w:rFonts w:ascii="Verdana" w:hAnsi="Verdana" w:cs="Arial"/>
                <w:sz w:val="20"/>
              </w:rPr>
              <w:t>acilidad para relacionarse con gente</w:t>
            </w:r>
          </w:p>
          <w:p w:rsidR="00777735" w:rsidRPr="00777735" w:rsidRDefault="00777735" w:rsidP="00AC6E3C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rFonts w:ascii="Verdana" w:hAnsi="Verdana" w:cs="Arial"/>
                <w:sz w:val="20"/>
              </w:rPr>
            </w:pPr>
            <w:r w:rsidRPr="00777735">
              <w:rPr>
                <w:rFonts w:ascii="Verdana" w:hAnsi="Verdana" w:cs="Arial"/>
                <w:sz w:val="20"/>
              </w:rPr>
              <w:t xml:space="preserve">Buena comunicación </w:t>
            </w:r>
            <w:r w:rsidR="00705B67">
              <w:rPr>
                <w:rFonts w:ascii="Verdana" w:hAnsi="Verdana" w:cs="Arial"/>
                <w:sz w:val="20"/>
              </w:rPr>
              <w:t>(</w:t>
            </w:r>
            <w:r w:rsidRPr="00777735">
              <w:rPr>
                <w:rFonts w:ascii="Verdana" w:hAnsi="Verdana" w:cs="Arial"/>
                <w:sz w:val="20"/>
              </w:rPr>
              <w:t>oral y escrita</w:t>
            </w:r>
            <w:r w:rsidR="00705B67">
              <w:rPr>
                <w:rFonts w:ascii="Verdana" w:hAnsi="Verdana" w:cs="Arial"/>
                <w:sz w:val="20"/>
              </w:rPr>
              <w:t>)</w:t>
            </w:r>
          </w:p>
          <w:p w:rsidR="008C3490" w:rsidRPr="003B1CF0" w:rsidRDefault="0004200E" w:rsidP="00FB6E0F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rFonts w:cs="Arial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Verdana" w:hAnsi="Verdana" w:cs="Arial"/>
                <w:sz w:val="20"/>
              </w:rPr>
              <w:t>Contar con c</w:t>
            </w:r>
            <w:r w:rsidR="00777735" w:rsidRPr="00777735">
              <w:rPr>
                <w:rFonts w:ascii="Verdana" w:hAnsi="Verdana" w:cs="Arial"/>
                <w:sz w:val="20"/>
              </w:rPr>
              <w:t>onocimientos técnicos básico</w:t>
            </w:r>
            <w:r w:rsidR="00777735" w:rsidRPr="00E50B31">
              <w:rPr>
                <w:rFonts w:ascii="Verdana" w:hAnsi="Verdana" w:cs="Arial"/>
                <w:sz w:val="20"/>
              </w:rPr>
              <w:t>s</w:t>
            </w:r>
          </w:p>
          <w:p w:rsidR="003B1CF0" w:rsidRPr="00777735" w:rsidRDefault="003B1CF0" w:rsidP="00FB6E0F">
            <w:pPr>
              <w:numPr>
                <w:ilvl w:val="0"/>
                <w:numId w:val="4"/>
              </w:numPr>
              <w:shd w:val="clear" w:color="auto" w:fill="FFFFFF"/>
              <w:ind w:left="714" w:hanging="357"/>
              <w:rPr>
                <w:rFonts w:cs="Arial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Verdana" w:hAnsi="Verdana" w:cs="Arial"/>
                <w:sz w:val="20"/>
              </w:rPr>
              <w:t>Capacidad de adaptación a las necesidades del cliente</w:t>
            </w:r>
          </w:p>
        </w:tc>
      </w:tr>
      <w:tr w:rsidR="008C3490" w:rsidRPr="0045725C" w:rsidTr="007C3A3F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7C3A3F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  <w:vAlign w:val="center"/>
          </w:tcPr>
          <w:p w:rsidR="008C3490" w:rsidRDefault="00E23B85" w:rsidP="007C3A3F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694F95">
              <w:rPr>
                <w:rFonts w:ascii="Verdana" w:hAnsi="Verdana" w:cs="Arial"/>
                <w:sz w:val="20"/>
              </w:rPr>
              <w:t xml:space="preserve">Conocimiento </w:t>
            </w:r>
            <w:r w:rsidR="007C3A3F">
              <w:rPr>
                <w:rFonts w:ascii="Verdana" w:hAnsi="Verdana" w:cs="Arial"/>
                <w:sz w:val="20"/>
              </w:rPr>
              <w:t xml:space="preserve">sobre uso de </w:t>
            </w:r>
            <w:r w:rsidRPr="00694F95">
              <w:rPr>
                <w:rFonts w:ascii="Verdana" w:hAnsi="Verdana" w:cs="Arial"/>
                <w:sz w:val="20"/>
              </w:rPr>
              <w:t>herramientas para la gestión de proyectos</w:t>
            </w:r>
          </w:p>
          <w:p w:rsidR="00607F48" w:rsidRPr="00694F95" w:rsidRDefault="00607F48" w:rsidP="007C3A3F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Conocimiento de procesos de negocio bancarios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B52B86" w:rsidRDefault="00867B75" w:rsidP="00B52B86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2B86">
              <w:rPr>
                <w:rFonts w:ascii="Verdana" w:hAnsi="Verdana" w:cs="Arial"/>
                <w:sz w:val="20"/>
              </w:rPr>
              <w:t xml:space="preserve">Ganas de aprender y desarrollarse como profesional de </w:t>
            </w:r>
            <w:r w:rsidR="00F551AB" w:rsidRPr="00B52B86">
              <w:rPr>
                <w:rFonts w:ascii="Verdana" w:hAnsi="Verdana" w:cs="Arial"/>
                <w:sz w:val="20"/>
              </w:rPr>
              <w:t xml:space="preserve"> </w:t>
            </w:r>
            <w:r w:rsidRPr="00B52B86">
              <w:rPr>
                <w:rFonts w:ascii="Verdana" w:hAnsi="Verdana" w:cs="Arial"/>
                <w:sz w:val="20"/>
              </w:rPr>
              <w:t>sistemas</w:t>
            </w:r>
          </w:p>
          <w:p w:rsidR="00867B75" w:rsidRPr="00B52B86" w:rsidRDefault="00867B75" w:rsidP="00B52B86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2B86">
              <w:rPr>
                <w:rFonts w:ascii="Verdana" w:hAnsi="Verdana" w:cs="Arial"/>
                <w:sz w:val="20"/>
              </w:rPr>
              <w:t>Interés en trabajar en equipo</w:t>
            </w:r>
          </w:p>
          <w:p w:rsidR="0067164D" w:rsidRPr="00B52B86" w:rsidRDefault="00867B75" w:rsidP="00B52B86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2B86">
              <w:rPr>
                <w:rFonts w:ascii="Verdana" w:hAnsi="Verdana" w:cs="Arial"/>
                <w:sz w:val="20"/>
              </w:rPr>
              <w:t>Compromiso con las tareas asignadas</w:t>
            </w:r>
          </w:p>
          <w:p w:rsidR="0067164D" w:rsidRPr="00B52B86" w:rsidRDefault="0067164D" w:rsidP="00B52B86">
            <w:pPr>
              <w:spacing w:before="40" w:after="40"/>
              <w:ind w:left="36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Pr="00B52B86" w:rsidRDefault="00386E02" w:rsidP="00B52B86">
            <w:pPr>
              <w:spacing w:before="40" w:after="40"/>
              <w:ind w:left="360"/>
              <w:rPr>
                <w:rFonts w:ascii="Verdana" w:hAnsi="Verdana" w:cs="Arial"/>
                <w:sz w:val="20"/>
              </w:rPr>
            </w:pPr>
          </w:p>
          <w:p w:rsidR="008C3490" w:rsidRPr="00B52B86" w:rsidRDefault="00F551AB" w:rsidP="00B52B86">
            <w:pPr>
              <w:pStyle w:val="Prrafodelista"/>
              <w:numPr>
                <w:ilvl w:val="0"/>
                <w:numId w:val="5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2B86">
              <w:rPr>
                <w:rFonts w:ascii="Verdana" w:hAnsi="Verdana" w:cs="Arial"/>
                <w:sz w:val="20"/>
              </w:rPr>
              <w:t xml:space="preserve">Contar con experiencia laboral previa </w:t>
            </w:r>
            <w:r w:rsidR="00794071" w:rsidRPr="00B52B86">
              <w:rPr>
                <w:rFonts w:ascii="Verdana" w:hAnsi="Verdana" w:cs="Arial"/>
                <w:sz w:val="20"/>
              </w:rPr>
              <w:t>de 1 o 2 años en funciones similares</w:t>
            </w: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B72" w:rsidRDefault="00236B72">
      <w:r>
        <w:separator/>
      </w:r>
    </w:p>
  </w:endnote>
  <w:endnote w:type="continuationSeparator" w:id="0">
    <w:p w:rsidR="00236B72" w:rsidRDefault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B57899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B57899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B72" w:rsidRDefault="00236B72">
      <w:r>
        <w:separator/>
      </w:r>
    </w:p>
  </w:footnote>
  <w:footnote w:type="continuationSeparator" w:id="0">
    <w:p w:rsidR="00236B72" w:rsidRDefault="00236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2553DB"/>
    <w:multiLevelType w:val="multilevel"/>
    <w:tmpl w:val="61E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E2114"/>
    <w:multiLevelType w:val="hybridMultilevel"/>
    <w:tmpl w:val="649E6B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D14D6"/>
    <w:multiLevelType w:val="multilevel"/>
    <w:tmpl w:val="F9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20B71"/>
    <w:rsid w:val="00036CC2"/>
    <w:rsid w:val="0004200E"/>
    <w:rsid w:val="000902A5"/>
    <w:rsid w:val="000C5443"/>
    <w:rsid w:val="000D5AEE"/>
    <w:rsid w:val="000D625D"/>
    <w:rsid w:val="001258FE"/>
    <w:rsid w:val="00130331"/>
    <w:rsid w:val="00165743"/>
    <w:rsid w:val="00166294"/>
    <w:rsid w:val="0017198F"/>
    <w:rsid w:val="00173F2B"/>
    <w:rsid w:val="00191312"/>
    <w:rsid w:val="00197CC1"/>
    <w:rsid w:val="001B2F5A"/>
    <w:rsid w:val="001C7AD8"/>
    <w:rsid w:val="002222CC"/>
    <w:rsid w:val="0023614D"/>
    <w:rsid w:val="00236B72"/>
    <w:rsid w:val="00252F94"/>
    <w:rsid w:val="002D01B0"/>
    <w:rsid w:val="00302F90"/>
    <w:rsid w:val="0031600C"/>
    <w:rsid w:val="003630BE"/>
    <w:rsid w:val="00386E02"/>
    <w:rsid w:val="003B1CF0"/>
    <w:rsid w:val="003D0E06"/>
    <w:rsid w:val="004378A0"/>
    <w:rsid w:val="00443FCE"/>
    <w:rsid w:val="004449EF"/>
    <w:rsid w:val="0045725C"/>
    <w:rsid w:val="00497BF8"/>
    <w:rsid w:val="004B5753"/>
    <w:rsid w:val="004E23B9"/>
    <w:rsid w:val="004F3519"/>
    <w:rsid w:val="0051465C"/>
    <w:rsid w:val="005159B7"/>
    <w:rsid w:val="00517E10"/>
    <w:rsid w:val="00533E00"/>
    <w:rsid w:val="00534007"/>
    <w:rsid w:val="005402EF"/>
    <w:rsid w:val="00551E39"/>
    <w:rsid w:val="005611B3"/>
    <w:rsid w:val="005A5527"/>
    <w:rsid w:val="005F377A"/>
    <w:rsid w:val="00607F48"/>
    <w:rsid w:val="006238E0"/>
    <w:rsid w:val="00627EBE"/>
    <w:rsid w:val="00647695"/>
    <w:rsid w:val="0066276E"/>
    <w:rsid w:val="0067164D"/>
    <w:rsid w:val="0069263C"/>
    <w:rsid w:val="00694F95"/>
    <w:rsid w:val="006B4A45"/>
    <w:rsid w:val="006C0104"/>
    <w:rsid w:val="006D5CD2"/>
    <w:rsid w:val="006D7522"/>
    <w:rsid w:val="00705B67"/>
    <w:rsid w:val="00773AF3"/>
    <w:rsid w:val="00774BD4"/>
    <w:rsid w:val="00777735"/>
    <w:rsid w:val="00791C3E"/>
    <w:rsid w:val="00794071"/>
    <w:rsid w:val="007C13BC"/>
    <w:rsid w:val="007C3A3F"/>
    <w:rsid w:val="00806136"/>
    <w:rsid w:val="008148F5"/>
    <w:rsid w:val="00826812"/>
    <w:rsid w:val="00843DAE"/>
    <w:rsid w:val="00867B75"/>
    <w:rsid w:val="00887D9B"/>
    <w:rsid w:val="008A56A7"/>
    <w:rsid w:val="008C3490"/>
    <w:rsid w:val="009018DE"/>
    <w:rsid w:val="009413BF"/>
    <w:rsid w:val="00984A27"/>
    <w:rsid w:val="009C6557"/>
    <w:rsid w:val="009D5191"/>
    <w:rsid w:val="009E51AC"/>
    <w:rsid w:val="009F26E1"/>
    <w:rsid w:val="00A53F1D"/>
    <w:rsid w:val="00A63D8C"/>
    <w:rsid w:val="00A74DB6"/>
    <w:rsid w:val="00A8049F"/>
    <w:rsid w:val="00A92DFC"/>
    <w:rsid w:val="00AC6E3C"/>
    <w:rsid w:val="00B06D66"/>
    <w:rsid w:val="00B2539A"/>
    <w:rsid w:val="00B349BB"/>
    <w:rsid w:val="00B52B86"/>
    <w:rsid w:val="00B57899"/>
    <w:rsid w:val="00B720CC"/>
    <w:rsid w:val="00BC315C"/>
    <w:rsid w:val="00C81D6A"/>
    <w:rsid w:val="00C86D64"/>
    <w:rsid w:val="00CD02A2"/>
    <w:rsid w:val="00CD5EC1"/>
    <w:rsid w:val="00D010B6"/>
    <w:rsid w:val="00D011FD"/>
    <w:rsid w:val="00D217DB"/>
    <w:rsid w:val="00D61792"/>
    <w:rsid w:val="00D65DA7"/>
    <w:rsid w:val="00D75BE1"/>
    <w:rsid w:val="00D861DB"/>
    <w:rsid w:val="00DA75A9"/>
    <w:rsid w:val="00DB2CE4"/>
    <w:rsid w:val="00DF0758"/>
    <w:rsid w:val="00E23B85"/>
    <w:rsid w:val="00E41031"/>
    <w:rsid w:val="00E50B31"/>
    <w:rsid w:val="00E86758"/>
    <w:rsid w:val="00E92706"/>
    <w:rsid w:val="00EA5AB5"/>
    <w:rsid w:val="00ED4D88"/>
    <w:rsid w:val="00F01EEA"/>
    <w:rsid w:val="00F177AC"/>
    <w:rsid w:val="00F208D6"/>
    <w:rsid w:val="00F21CB3"/>
    <w:rsid w:val="00F23442"/>
    <w:rsid w:val="00F23AEA"/>
    <w:rsid w:val="00F339E4"/>
    <w:rsid w:val="00F551AB"/>
    <w:rsid w:val="00F850E8"/>
    <w:rsid w:val="00FA6C63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606EEB96-96B2-4EB5-A878-22C54105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69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1DAC-0DE0-4134-B811-99D8A1A1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2016-03-10T15:01:00Z</dcterms:created>
  <dcterms:modified xsi:type="dcterms:W3CDTF">2016-03-10T15:01:00Z</dcterms:modified>
</cp:coreProperties>
</file>