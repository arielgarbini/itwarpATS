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178"/>
        <w:gridCol w:w="1114"/>
        <w:gridCol w:w="8"/>
        <w:gridCol w:w="38"/>
        <w:gridCol w:w="331"/>
        <w:gridCol w:w="1022"/>
        <w:gridCol w:w="806"/>
        <w:gridCol w:w="362"/>
        <w:gridCol w:w="8"/>
        <w:gridCol w:w="677"/>
        <w:gridCol w:w="491"/>
        <w:gridCol w:w="420"/>
        <w:gridCol w:w="52"/>
        <w:gridCol w:w="371"/>
        <w:gridCol w:w="321"/>
        <w:gridCol w:w="408"/>
        <w:gridCol w:w="733"/>
        <w:gridCol w:w="183"/>
        <w:gridCol w:w="731"/>
        <w:gridCol w:w="368"/>
      </w:tblGrid>
      <w:tr w:rsidR="008C3490" w:rsidRPr="0045725C" w:rsidTr="00F04652">
        <w:trPr>
          <w:trHeight w:val="781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87D9B" w:rsidP="00B06D66">
            <w:pPr>
              <w:ind w:right="-108"/>
              <w:rPr>
                <w:rFonts w:ascii="Verdana" w:hAnsi="Verdana" w:cs="Arial"/>
                <w:sz w:val="20"/>
              </w:rPr>
            </w:pPr>
            <w:bookmarkStart w:id="0" w:name="_GoBack"/>
            <w:bookmarkEnd w:id="0"/>
            <w:r>
              <w:rPr>
                <w:rFonts w:ascii="Verdana" w:hAnsi="Verdana" w:cs="Arial"/>
                <w:sz w:val="20"/>
              </w:rPr>
              <w:t>Nombre del s</w:t>
            </w:r>
            <w:r w:rsidR="008C3490" w:rsidRPr="0045725C">
              <w:rPr>
                <w:rFonts w:ascii="Verdana" w:hAnsi="Verdana" w:cs="Arial"/>
                <w:sz w:val="20"/>
              </w:rPr>
              <w:t>olicitante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Julio Szajnbaum</w:t>
            </w:r>
          </w:p>
        </w:tc>
      </w:tr>
      <w:tr w:rsidR="008C3490" w:rsidRPr="0045725C" w:rsidTr="00F04652">
        <w:trPr>
          <w:trHeight w:val="547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Empresa/Proyecto</w:t>
            </w:r>
          </w:p>
        </w:tc>
        <w:tc>
          <w:tcPr>
            <w:tcW w:w="3613" w:type="pct"/>
            <w:gridSpan w:val="15"/>
          </w:tcPr>
          <w:p w:rsidR="00867B75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</w:p>
          <w:p w:rsidR="008C3490" w:rsidRPr="0045725C" w:rsidRDefault="00867B75" w:rsidP="00443FCE">
            <w:pPr>
              <w:ind w:right="664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G&amp;F Soluciones Informáticas</w:t>
            </w:r>
          </w:p>
        </w:tc>
      </w:tr>
      <w:tr w:rsidR="008C3490" w:rsidRPr="0045725C" w:rsidTr="00F04652">
        <w:trPr>
          <w:trHeight w:val="294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8C3490" w:rsidP="00B06D66">
            <w:pPr>
              <w:pStyle w:val="Subttulo"/>
              <w:ind w:right="-338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>Puesto</w:t>
            </w:r>
          </w:p>
        </w:tc>
        <w:tc>
          <w:tcPr>
            <w:tcW w:w="1494" w:type="pct"/>
            <w:gridSpan w:val="5"/>
          </w:tcPr>
          <w:p w:rsidR="008C3490" w:rsidRPr="0045725C" w:rsidRDefault="00C82D63" w:rsidP="00923CA7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>
              <w:rPr>
                <w:rFonts w:ascii="Verdana" w:hAnsi="Verdana" w:cs="Arial"/>
                <w:b w:val="0"/>
                <w:sz w:val="20"/>
              </w:rPr>
              <w:t>Tester</w:t>
            </w:r>
            <w:r w:rsidR="00E80DD4" w:rsidRPr="00923CA7">
              <w:rPr>
                <w:rFonts w:ascii="Verdana" w:hAnsi="Verdana" w:cs="Arial"/>
                <w:b w:val="0"/>
                <w:sz w:val="20"/>
              </w:rPr>
              <w:t xml:space="preserve"> </w:t>
            </w:r>
            <w:r w:rsidR="00923CA7" w:rsidRPr="00923CA7">
              <w:rPr>
                <w:rFonts w:ascii="Verdana" w:hAnsi="Verdana" w:cs="Arial"/>
                <w:b w:val="0"/>
                <w:sz w:val="20"/>
              </w:rPr>
              <w:t>Semi Sr.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51465C">
            <w:pPr>
              <w:pStyle w:val="Subttulo"/>
              <w:rPr>
                <w:rFonts w:ascii="Verdana" w:hAnsi="Verdana" w:cs="Arial"/>
                <w:b w:val="0"/>
                <w:sz w:val="20"/>
              </w:rPr>
            </w:pPr>
            <w:r w:rsidRPr="0045725C">
              <w:rPr>
                <w:rFonts w:ascii="Verdana" w:hAnsi="Verdana" w:cs="Arial"/>
                <w:b w:val="0"/>
                <w:sz w:val="20"/>
              </w:rPr>
              <w:t xml:space="preserve">Fecha </w:t>
            </w:r>
          </w:p>
        </w:tc>
        <w:tc>
          <w:tcPr>
            <w:tcW w:w="1047" w:type="pct"/>
            <w:gridSpan w:val="4"/>
          </w:tcPr>
          <w:p w:rsidR="008C3490" w:rsidRPr="0045725C" w:rsidRDefault="00C82D63" w:rsidP="003738FD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06</w:t>
            </w:r>
            <w:r w:rsidR="00867B75">
              <w:rPr>
                <w:rFonts w:ascii="Verdana" w:hAnsi="Verdana" w:cs="Arial"/>
                <w:sz w:val="20"/>
              </w:rPr>
              <w:t>/</w:t>
            </w:r>
            <w:r w:rsidR="00F177AC">
              <w:rPr>
                <w:rFonts w:ascii="Verdana" w:hAnsi="Verdana" w:cs="Arial"/>
                <w:sz w:val="20"/>
              </w:rPr>
              <w:t>0</w:t>
            </w:r>
            <w:r w:rsidR="00E80DD4">
              <w:rPr>
                <w:rFonts w:ascii="Verdana" w:hAnsi="Verdana" w:cs="Arial"/>
                <w:sz w:val="20"/>
              </w:rPr>
              <w:t>4</w:t>
            </w:r>
            <w:r w:rsidR="00867B75">
              <w:rPr>
                <w:rFonts w:ascii="Verdana" w:hAnsi="Verdana" w:cs="Arial"/>
                <w:sz w:val="20"/>
              </w:rPr>
              <w:t>/201</w:t>
            </w:r>
            <w:r w:rsidR="00F177AC">
              <w:rPr>
                <w:rFonts w:ascii="Verdana" w:hAnsi="Verdana" w:cs="Arial"/>
                <w:sz w:val="20"/>
              </w:rPr>
              <w:t>6</w:t>
            </w:r>
          </w:p>
        </w:tc>
      </w:tr>
      <w:tr w:rsidR="008C3490" w:rsidRPr="0045725C" w:rsidTr="00F04652">
        <w:trPr>
          <w:trHeight w:val="20"/>
        </w:trPr>
        <w:tc>
          <w:tcPr>
            <w:tcW w:w="1387" w:type="pct"/>
            <w:gridSpan w:val="5"/>
            <w:shd w:val="clear" w:color="auto" w:fill="A6A6A6" w:themeFill="background1" w:themeFillShade="A6"/>
            <w:vAlign w:val="center"/>
          </w:tcPr>
          <w:p w:rsidR="008C3490" w:rsidRPr="0045725C" w:rsidRDefault="00534007" w:rsidP="00887D9B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Puestos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a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ubrir </w:t>
            </w:r>
          </w:p>
        </w:tc>
        <w:tc>
          <w:tcPr>
            <w:tcW w:w="1494" w:type="pct"/>
            <w:gridSpan w:val="5"/>
          </w:tcPr>
          <w:p w:rsidR="008C3490" w:rsidRPr="0045725C" w:rsidRDefault="00867B75" w:rsidP="00443FCE">
            <w:pPr>
              <w:spacing w:before="60" w:after="6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1072" w:type="pct"/>
            <w:gridSpan w:val="6"/>
            <w:shd w:val="clear" w:color="auto" w:fill="A6A6A6" w:themeFill="background1" w:themeFillShade="A6"/>
          </w:tcPr>
          <w:p w:rsidR="008C3490" w:rsidRPr="0045725C" w:rsidRDefault="008C3490" w:rsidP="00887D9B">
            <w:pPr>
              <w:pStyle w:val="Encabezado"/>
              <w:spacing w:before="60" w:after="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Fecha de </w:t>
            </w:r>
            <w:r w:rsidR="00887D9B"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ncorporación</w:t>
            </w:r>
          </w:p>
        </w:tc>
        <w:tc>
          <w:tcPr>
            <w:tcW w:w="1047" w:type="pct"/>
            <w:gridSpan w:val="4"/>
          </w:tcPr>
          <w:p w:rsidR="008C3490" w:rsidRPr="0045725C" w:rsidRDefault="00867B75" w:rsidP="00443FCE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A convenir</w:t>
            </w:r>
          </w:p>
        </w:tc>
      </w:tr>
      <w:tr w:rsidR="008C3490" w:rsidRPr="0045725C" w:rsidTr="00F04652">
        <w:trPr>
          <w:trHeight w:val="328"/>
        </w:trPr>
        <w:tc>
          <w:tcPr>
            <w:tcW w:w="1387" w:type="pct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spacing w:before="60" w:after="60"/>
              <w:ind w:right="-108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Tipo de </w:t>
            </w:r>
            <w:r w:rsidR="00887D9B">
              <w:rPr>
                <w:rFonts w:ascii="Verdana" w:hAnsi="Verdana" w:cs="Arial"/>
                <w:sz w:val="20"/>
              </w:rPr>
              <w:t>c</w:t>
            </w:r>
            <w:r w:rsidRPr="0045725C">
              <w:rPr>
                <w:rFonts w:ascii="Verdana" w:hAnsi="Verdana" w:cs="Arial"/>
                <w:sz w:val="20"/>
              </w:rPr>
              <w:t>ontratación (1)</w:t>
            </w:r>
          </w:p>
        </w:tc>
        <w:tc>
          <w:tcPr>
            <w:tcW w:w="95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Efectivo</w:t>
            </w:r>
          </w:p>
        </w:tc>
        <w:tc>
          <w:tcPr>
            <w:tcW w:w="192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67B75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825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Contratado</w:t>
            </w:r>
          </w:p>
        </w:tc>
        <w:tc>
          <w:tcPr>
            <w:tcW w:w="220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  <w:tc>
          <w:tcPr>
            <w:tcW w:w="1235" w:type="pct"/>
            <w:gridSpan w:val="5"/>
            <w:tcBorders>
              <w:bottom w:val="single" w:sz="4" w:space="0" w:color="auto"/>
            </w:tcBorders>
            <w:vAlign w:val="center"/>
          </w:tcPr>
          <w:p w:rsidR="008C3490" w:rsidRPr="0045725C" w:rsidRDefault="0051465C" w:rsidP="0051465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Otro</w:t>
            </w:r>
          </w:p>
        </w:tc>
        <w:tc>
          <w:tcPr>
            <w:tcW w:w="191" w:type="pct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A92DFC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7"/>
        </w:trPr>
        <w:tc>
          <w:tcPr>
            <w:tcW w:w="5000" w:type="pct"/>
            <w:gridSpan w:val="20"/>
            <w:tcBorders>
              <w:bottom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Edad y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 xml:space="preserve">exo del </w:t>
            </w:r>
            <w:r w:rsidR="00887D9B">
              <w:rPr>
                <w:rFonts w:ascii="Verdana" w:hAnsi="Verdana" w:cs="Arial"/>
                <w:sz w:val="20"/>
              </w:rPr>
              <w:t>r</w:t>
            </w:r>
            <w:r w:rsidRPr="0045725C">
              <w:rPr>
                <w:rFonts w:ascii="Verdana" w:hAnsi="Verdana" w:cs="Arial"/>
                <w:sz w:val="20"/>
              </w:rPr>
              <w:t xml:space="preserve">ecurso </w:t>
            </w:r>
            <w:r w:rsidR="00887D9B">
              <w:rPr>
                <w:rFonts w:ascii="Verdana" w:hAnsi="Verdana" w:cs="Arial"/>
                <w:sz w:val="20"/>
              </w:rPr>
              <w:t>s</w:t>
            </w:r>
            <w:r w:rsidRPr="0045725C">
              <w:rPr>
                <w:rFonts w:ascii="Verdana" w:hAnsi="Verdana" w:cs="Arial"/>
                <w:sz w:val="20"/>
              </w:rPr>
              <w:t>olicitado (1)</w:t>
            </w:r>
          </w:p>
        </w:tc>
      </w:tr>
      <w:tr w:rsidR="008C3490" w:rsidRPr="0045725C" w:rsidTr="00A92DFC">
        <w:trPr>
          <w:trHeight w:val="281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51465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Sexo</w:t>
            </w:r>
          </w:p>
        </w:tc>
      </w:tr>
      <w:tr w:rsidR="008C3490" w:rsidRPr="0045725C" w:rsidTr="00F04652">
        <w:trPr>
          <w:trHeight w:val="413"/>
        </w:trPr>
        <w:tc>
          <w:tcPr>
            <w:tcW w:w="1191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Indistinto </w:t>
            </w:r>
            <w:r w:rsidR="00867B75">
              <w:rPr>
                <w:rFonts w:ascii="Verdana" w:hAnsi="Verdana" w:cs="Arial"/>
                <w:sz w:val="20"/>
              </w:rPr>
              <w:t xml:space="preserve">     </w:t>
            </w:r>
          </w:p>
        </w:tc>
        <w:tc>
          <w:tcPr>
            <w:tcW w:w="1334" w:type="pct"/>
            <w:gridSpan w:val="6"/>
            <w:tcBorders>
              <w:bottom w:val="single" w:sz="4" w:space="0" w:color="auto"/>
            </w:tcBorders>
            <w:vAlign w:val="center"/>
          </w:tcPr>
          <w:p w:rsidR="008C3490" w:rsidRPr="0045725C" w:rsidRDefault="00C82D63" w:rsidP="005F0A33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Entre: 25 </w:t>
            </w:r>
            <w:r w:rsidR="005F0A33">
              <w:rPr>
                <w:rFonts w:ascii="Verdana" w:hAnsi="Verdana" w:cs="Arial"/>
                <w:sz w:val="20"/>
              </w:rPr>
              <w:t xml:space="preserve">y 60 </w:t>
            </w:r>
            <w:r>
              <w:rPr>
                <w:rFonts w:ascii="Verdana" w:hAnsi="Verdana" w:cs="Arial"/>
                <w:sz w:val="20"/>
              </w:rPr>
              <w:t>años</w:t>
            </w:r>
            <w:r w:rsidR="008C3490" w:rsidRPr="0045725C">
              <w:rPr>
                <w:rFonts w:ascii="Verdana" w:hAnsi="Verdana" w:cs="Arial"/>
                <w:sz w:val="20"/>
              </w:rPr>
              <w:t xml:space="preserve"> </w:t>
            </w:r>
          </w:p>
        </w:tc>
        <w:tc>
          <w:tcPr>
            <w:tcW w:w="856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Indistinto</w:t>
            </w:r>
            <w:r w:rsidR="00867B75">
              <w:rPr>
                <w:rFonts w:ascii="Verdana" w:hAnsi="Verdana" w:cs="Arial"/>
                <w:sz w:val="20"/>
              </w:rPr>
              <w:t xml:space="preserve">  X   </w:t>
            </w:r>
          </w:p>
        </w:tc>
        <w:tc>
          <w:tcPr>
            <w:tcW w:w="953" w:type="pct"/>
            <w:gridSpan w:val="4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(F)</w:t>
            </w:r>
          </w:p>
        </w:tc>
        <w:tc>
          <w:tcPr>
            <w:tcW w:w="666" w:type="pct"/>
            <w:gridSpan w:val="3"/>
            <w:vAlign w:val="center"/>
          </w:tcPr>
          <w:p w:rsidR="008C3490" w:rsidRPr="0045725C" w:rsidRDefault="008C3490" w:rsidP="004449EF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(M)</w:t>
            </w:r>
          </w:p>
        </w:tc>
      </w:tr>
      <w:tr w:rsidR="008C3490" w:rsidRPr="0045725C" w:rsidTr="00A92DFC">
        <w:trPr>
          <w:trHeight w:val="365"/>
        </w:trPr>
        <w:tc>
          <w:tcPr>
            <w:tcW w:w="2525" w:type="pct"/>
            <w:gridSpan w:val="8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Carga </w:t>
            </w:r>
            <w:r w:rsidR="00887D9B">
              <w:rPr>
                <w:rFonts w:ascii="Verdana" w:hAnsi="Verdana" w:cs="Arial"/>
                <w:sz w:val="20"/>
              </w:rPr>
              <w:t>h</w:t>
            </w:r>
            <w:r w:rsidRPr="0045725C">
              <w:rPr>
                <w:rFonts w:ascii="Verdana" w:hAnsi="Verdana" w:cs="Arial"/>
                <w:sz w:val="20"/>
              </w:rPr>
              <w:t>oraria (1)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  <w:vAlign w:val="center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Plazo estimado de contratación</w:t>
            </w:r>
          </w:p>
        </w:tc>
      </w:tr>
      <w:tr w:rsidR="008C3490" w:rsidRPr="0045725C" w:rsidTr="00F04652">
        <w:trPr>
          <w:trHeight w:val="413"/>
        </w:trPr>
        <w:tc>
          <w:tcPr>
            <w:tcW w:w="1195" w:type="pct"/>
            <w:gridSpan w:val="3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Full Time</w:t>
            </w:r>
            <w:r w:rsidR="00867B75">
              <w:rPr>
                <w:rFonts w:ascii="Verdana" w:hAnsi="Verdana" w:cs="Arial"/>
                <w:sz w:val="20"/>
              </w:rPr>
              <w:t xml:space="preserve">        X</w:t>
            </w:r>
          </w:p>
        </w:tc>
        <w:tc>
          <w:tcPr>
            <w:tcW w:w="1330" w:type="pct"/>
            <w:gridSpan w:val="5"/>
            <w:vAlign w:val="center"/>
          </w:tcPr>
          <w:p w:rsidR="008C3490" w:rsidRPr="0045725C" w:rsidRDefault="008C3490" w:rsidP="0051465C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 Part Time</w:t>
            </w:r>
          </w:p>
        </w:tc>
        <w:tc>
          <w:tcPr>
            <w:tcW w:w="2475" w:type="pct"/>
            <w:gridSpan w:val="12"/>
          </w:tcPr>
          <w:p w:rsidR="008C3490" w:rsidRPr="0045725C" w:rsidRDefault="00867B75" w:rsidP="00443FCE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3 meses a prueba y luego relación de dependencia</w:t>
            </w:r>
          </w:p>
        </w:tc>
      </w:tr>
      <w:tr w:rsidR="008C3490" w:rsidRPr="0045725C" w:rsidTr="00A92DFC">
        <w:trPr>
          <w:trHeight w:val="35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Perfil </w:t>
            </w:r>
            <w:r w:rsidR="00887D9B">
              <w:rPr>
                <w:rFonts w:ascii="Verdana" w:hAnsi="Verdana" w:cs="Arial"/>
                <w:sz w:val="20"/>
              </w:rPr>
              <w:t>d</w:t>
            </w:r>
            <w:r w:rsidRPr="0045725C">
              <w:rPr>
                <w:rFonts w:ascii="Verdana" w:hAnsi="Verdana" w:cs="Arial"/>
                <w:sz w:val="20"/>
              </w:rPr>
              <w:t>eseado (1)</w:t>
            </w:r>
          </w:p>
        </w:tc>
      </w:tr>
      <w:tr w:rsidR="00761681" w:rsidRPr="00761681" w:rsidTr="00F04652">
        <w:trPr>
          <w:trHeight w:val="473"/>
        </w:trPr>
        <w:tc>
          <w:tcPr>
            <w:tcW w:w="612" w:type="pct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Júnior</w:t>
            </w:r>
          </w:p>
        </w:tc>
        <w:tc>
          <w:tcPr>
            <w:tcW w:w="603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761681" w:rsidRDefault="00867B75" w:rsidP="00F04652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     </w:t>
            </w:r>
          </w:p>
        </w:tc>
        <w:tc>
          <w:tcPr>
            <w:tcW w:w="703" w:type="pct"/>
            <w:gridSpan w:val="2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F01EEA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S. Senior</w:t>
            </w:r>
          </w:p>
        </w:tc>
        <w:tc>
          <w:tcPr>
            <w:tcW w:w="607" w:type="pct"/>
            <w:gridSpan w:val="2"/>
            <w:tcBorders>
              <w:bottom w:val="single" w:sz="4" w:space="0" w:color="auto"/>
            </w:tcBorders>
          </w:tcPr>
          <w:p w:rsidR="00F04652" w:rsidRPr="00761681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8C3490" w:rsidRPr="00761681" w:rsidRDefault="00F04652" w:rsidP="00FB784F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</w:t>
            </w:r>
            <w:r w:rsidR="005E163F" w:rsidRPr="00761681">
              <w:rPr>
                <w:rFonts w:ascii="Verdana" w:hAnsi="Verdana" w:cs="Arial"/>
                <w:sz w:val="20"/>
              </w:rPr>
              <w:t>X</w:t>
            </w:r>
          </w:p>
        </w:tc>
        <w:tc>
          <w:tcPr>
            <w:tcW w:w="611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Senior</w:t>
            </w:r>
          </w:p>
        </w:tc>
        <w:tc>
          <w:tcPr>
            <w:tcW w:w="605" w:type="pct"/>
            <w:gridSpan w:val="4"/>
            <w:tcBorders>
              <w:bottom w:val="single" w:sz="4" w:space="0" w:color="auto"/>
            </w:tcBorders>
          </w:tcPr>
          <w:p w:rsidR="002F5DEF" w:rsidRPr="00761681" w:rsidRDefault="002F5DEF" w:rsidP="002F5DEF">
            <w:pPr>
              <w:rPr>
                <w:rFonts w:ascii="Verdana" w:hAnsi="Verdana" w:cs="Arial"/>
                <w:sz w:val="20"/>
              </w:rPr>
            </w:pPr>
          </w:p>
          <w:p w:rsidR="008C3490" w:rsidRPr="00761681" w:rsidRDefault="008C3490" w:rsidP="002F5DEF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688" w:type="pct"/>
            <w:gridSpan w:val="3"/>
            <w:tcBorders>
              <w:bottom w:val="single" w:sz="4" w:space="0" w:color="auto"/>
            </w:tcBorders>
            <w:vAlign w:val="center"/>
          </w:tcPr>
          <w:p w:rsidR="008C3490" w:rsidRPr="00761681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>Consultor</w:t>
            </w:r>
          </w:p>
        </w:tc>
        <w:tc>
          <w:tcPr>
            <w:tcW w:w="571" w:type="pct"/>
            <w:gridSpan w:val="2"/>
            <w:tcBorders>
              <w:bottom w:val="single" w:sz="4" w:space="0" w:color="auto"/>
            </w:tcBorders>
          </w:tcPr>
          <w:p w:rsidR="008C3490" w:rsidRPr="00761681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A92DFC">
        <w:trPr>
          <w:trHeight w:val="415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Estudios </w:t>
            </w:r>
          </w:p>
        </w:tc>
      </w:tr>
      <w:tr w:rsidR="008C3490" w:rsidRPr="0045725C" w:rsidTr="00A92DFC">
        <w:tc>
          <w:tcPr>
            <w:tcW w:w="1215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Carrera</w:t>
            </w:r>
          </w:p>
        </w:tc>
        <w:tc>
          <w:tcPr>
            <w:tcW w:w="1310" w:type="pct"/>
            <w:gridSpan w:val="4"/>
            <w:vMerge w:val="restart"/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Universidad</w:t>
            </w:r>
          </w:p>
        </w:tc>
        <w:tc>
          <w:tcPr>
            <w:tcW w:w="2475" w:type="pct"/>
            <w:gridSpan w:val="12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Nivel (1)</w:t>
            </w:r>
          </w:p>
        </w:tc>
      </w:tr>
      <w:tr w:rsidR="008C3490" w:rsidRPr="0045725C" w:rsidTr="00F04652">
        <w:tc>
          <w:tcPr>
            <w:tcW w:w="1215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10" w:type="pct"/>
            <w:gridSpan w:val="4"/>
            <w:vMerge/>
            <w:shd w:val="clear" w:color="auto" w:fill="A6A6A6" w:themeFill="background1" w:themeFillShade="A6"/>
            <w:vAlign w:val="center"/>
          </w:tcPr>
          <w:p w:rsidR="008C3490" w:rsidRPr="0045725C" w:rsidRDefault="008C3490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Estudiante</w:t>
            </w:r>
          </w:p>
        </w:tc>
        <w:tc>
          <w:tcPr>
            <w:tcW w:w="1259" w:type="pct"/>
            <w:gridSpan w:val="5"/>
            <w:shd w:val="clear" w:color="auto" w:fill="A6A6A6" w:themeFill="background1" w:themeFillShade="A6"/>
          </w:tcPr>
          <w:p w:rsidR="008C3490" w:rsidRPr="0045725C" w:rsidRDefault="008C3490" w:rsidP="00443FCE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Graduado</w:t>
            </w:r>
          </w:p>
        </w:tc>
      </w:tr>
      <w:tr w:rsidR="00F04652" w:rsidRPr="0045725C" w:rsidTr="00F04652">
        <w:trPr>
          <w:trHeight w:val="717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867B75">
              <w:rPr>
                <w:rFonts w:ascii="Verdana" w:hAnsi="Verdana" w:cs="Arial"/>
                <w:sz w:val="20"/>
              </w:rPr>
              <w:t>Sistemas o carreras afines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Pr="00761681" w:rsidRDefault="00F04652" w:rsidP="00443FCE">
            <w:pPr>
              <w:rPr>
                <w:rFonts w:ascii="Verdana" w:hAnsi="Verdana" w:cs="Arial"/>
                <w:sz w:val="20"/>
              </w:rPr>
            </w:pPr>
          </w:p>
          <w:p w:rsidR="00F04652" w:rsidRPr="00761681" w:rsidRDefault="00F04652" w:rsidP="002F5DEF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      </w:t>
            </w:r>
            <w:r w:rsidR="005E163F" w:rsidRPr="00761681">
              <w:rPr>
                <w:rFonts w:ascii="Verdana" w:hAnsi="Verdana" w:cs="Arial"/>
                <w:sz w:val="20"/>
              </w:rPr>
              <w:t xml:space="preserve">      X</w:t>
            </w:r>
            <w:r w:rsidRPr="00761681">
              <w:rPr>
                <w:rFonts w:ascii="Verdana" w:hAnsi="Verdana" w:cs="Arial"/>
                <w:sz w:val="20"/>
              </w:rPr>
              <w:t xml:space="preserve">    </w:t>
            </w:r>
          </w:p>
        </w:tc>
        <w:tc>
          <w:tcPr>
            <w:tcW w:w="1259" w:type="pct"/>
            <w:gridSpan w:val="5"/>
          </w:tcPr>
          <w:p w:rsidR="00F04652" w:rsidRPr="00761681" w:rsidRDefault="00F04652" w:rsidP="00F310B4">
            <w:pPr>
              <w:rPr>
                <w:rFonts w:ascii="Verdana" w:hAnsi="Verdana" w:cs="Arial"/>
                <w:sz w:val="20"/>
              </w:rPr>
            </w:pPr>
          </w:p>
          <w:p w:rsidR="00F04652" w:rsidRPr="00761681" w:rsidRDefault="00F04652" w:rsidP="00F310B4">
            <w:pPr>
              <w:rPr>
                <w:rFonts w:ascii="Verdana" w:hAnsi="Verdana" w:cs="Arial"/>
                <w:sz w:val="20"/>
              </w:rPr>
            </w:pPr>
            <w:r w:rsidRPr="00761681">
              <w:rPr>
                <w:rFonts w:ascii="Verdana" w:hAnsi="Verdana" w:cs="Arial"/>
                <w:sz w:val="20"/>
              </w:rPr>
              <w:t xml:space="preserve">             X</w:t>
            </w:r>
          </w:p>
        </w:tc>
      </w:tr>
      <w:tr w:rsidR="00F04652" w:rsidRPr="0045725C" w:rsidTr="00A92DFC">
        <w:trPr>
          <w:trHeight w:val="453"/>
        </w:trPr>
        <w:tc>
          <w:tcPr>
            <w:tcW w:w="5000" w:type="pct"/>
            <w:gridSpan w:val="20"/>
            <w:shd w:val="clear" w:color="auto" w:fill="A6A6A6" w:themeFill="background1" w:themeFillShade="A6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Conocimientos de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diomas (1)</w:t>
            </w:r>
          </w:p>
        </w:tc>
      </w:tr>
      <w:tr w:rsidR="00F04652" w:rsidRPr="0045725C" w:rsidTr="00F04652">
        <w:trPr>
          <w:trHeight w:val="352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Idioma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b</w:t>
            </w:r>
            <w:r w:rsidRPr="0045725C">
              <w:rPr>
                <w:rFonts w:ascii="Verdana" w:hAnsi="Verdana" w:cs="Arial"/>
                <w:sz w:val="20"/>
              </w:rPr>
              <w:t>ásico</w:t>
            </w:r>
          </w:p>
        </w:tc>
        <w:tc>
          <w:tcPr>
            <w:tcW w:w="1216" w:type="pct"/>
            <w:gridSpan w:val="7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i</w:t>
            </w:r>
            <w:r w:rsidRPr="0045725C">
              <w:rPr>
                <w:rFonts w:ascii="Verdana" w:hAnsi="Verdana" w:cs="Arial"/>
                <w:sz w:val="20"/>
              </w:rPr>
              <w:t>ntermedio</w:t>
            </w:r>
          </w:p>
        </w:tc>
        <w:tc>
          <w:tcPr>
            <w:tcW w:w="1259" w:type="pct"/>
            <w:gridSpan w:val="5"/>
            <w:vAlign w:val="center"/>
          </w:tcPr>
          <w:p w:rsidR="00F04652" w:rsidRPr="0045725C" w:rsidRDefault="00F04652" w:rsidP="00887D9B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Nivel </w:t>
            </w:r>
            <w:r>
              <w:rPr>
                <w:rFonts w:ascii="Verdana" w:hAnsi="Verdana" w:cs="Arial"/>
                <w:sz w:val="20"/>
              </w:rPr>
              <w:t>a</w:t>
            </w:r>
            <w:r w:rsidRPr="0045725C">
              <w:rPr>
                <w:rFonts w:ascii="Verdana" w:hAnsi="Verdana" w:cs="Arial"/>
                <w:sz w:val="20"/>
              </w:rPr>
              <w:t>vanzado</w:t>
            </w:r>
          </w:p>
        </w:tc>
      </w:tr>
      <w:tr w:rsidR="00F04652" w:rsidRPr="0045725C" w:rsidTr="00F04652">
        <w:trPr>
          <w:trHeight w:val="27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887D9B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Inglés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         X</w:t>
            </w:r>
          </w:p>
        </w:tc>
        <w:tc>
          <w:tcPr>
            <w:tcW w:w="1216" w:type="pct"/>
            <w:gridSpan w:val="7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  <w:tr w:rsidR="00F04652" w:rsidRPr="0045725C" w:rsidTr="00F04652">
        <w:trPr>
          <w:trHeight w:val="341"/>
        </w:trPr>
        <w:tc>
          <w:tcPr>
            <w:tcW w:w="1215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Otro:</w:t>
            </w:r>
          </w:p>
        </w:tc>
        <w:tc>
          <w:tcPr>
            <w:tcW w:w="1310" w:type="pct"/>
            <w:gridSpan w:val="4"/>
            <w:vAlign w:val="center"/>
          </w:tcPr>
          <w:p w:rsidR="00F04652" w:rsidRPr="0045725C" w:rsidRDefault="00F04652" w:rsidP="00F01EEA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16" w:type="pct"/>
            <w:gridSpan w:val="7"/>
          </w:tcPr>
          <w:p w:rsidR="00F04652" w:rsidRPr="0045725C" w:rsidRDefault="00F04652" w:rsidP="00952485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259" w:type="pct"/>
            <w:gridSpan w:val="5"/>
          </w:tcPr>
          <w:p w:rsidR="00F04652" w:rsidRPr="0045725C" w:rsidRDefault="00F04652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p w:rsidR="008C3490" w:rsidRPr="0045725C" w:rsidRDefault="008C3490" w:rsidP="008C3490">
      <w:pPr>
        <w:numPr>
          <w:ilvl w:val="0"/>
          <w:numId w:val="2"/>
        </w:numPr>
        <w:tabs>
          <w:tab w:val="clear" w:pos="720"/>
          <w:tab w:val="num" w:pos="0"/>
        </w:tabs>
        <w:ind w:left="360"/>
        <w:jc w:val="both"/>
        <w:rPr>
          <w:rFonts w:ascii="Verdana" w:hAnsi="Verdana" w:cs="Arial"/>
          <w:sz w:val="16"/>
          <w:szCs w:val="16"/>
        </w:rPr>
      </w:pPr>
      <w:r w:rsidRPr="0045725C">
        <w:rPr>
          <w:rFonts w:ascii="Verdana" w:hAnsi="Verdana" w:cs="Arial"/>
          <w:sz w:val="16"/>
          <w:szCs w:val="16"/>
        </w:rPr>
        <w:t>Completar con una X</w:t>
      </w:r>
      <w:r w:rsidRPr="0045725C">
        <w:rPr>
          <w:rFonts w:ascii="Verdana" w:hAnsi="Verdana" w:cs="Arial"/>
          <w:sz w:val="16"/>
          <w:szCs w:val="16"/>
        </w:rPr>
        <w:tab/>
      </w:r>
    </w:p>
    <w:p w:rsidR="008C3490" w:rsidRPr="0045725C" w:rsidRDefault="008C3490" w:rsidP="008C3490">
      <w:pPr>
        <w:jc w:val="center"/>
        <w:rPr>
          <w:rFonts w:ascii="Verdana" w:hAnsi="Verdana" w:cs="Arial"/>
          <w:sz w:val="20"/>
        </w:rPr>
      </w:pP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5"/>
        <w:gridCol w:w="6741"/>
      </w:tblGrid>
      <w:tr w:rsidR="008C3490" w:rsidRPr="0045725C" w:rsidTr="00B06D66">
        <w:trPr>
          <w:trHeight w:val="569"/>
        </w:trPr>
        <w:tc>
          <w:tcPr>
            <w:tcW w:w="5000" w:type="pct"/>
            <w:gridSpan w:val="2"/>
            <w:tcBorders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:rsidR="008C3490" w:rsidRPr="0045725C" w:rsidRDefault="008C3490" w:rsidP="00EA5AB5">
            <w:pPr>
              <w:spacing w:before="60" w:after="60"/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Descripción de</w:t>
            </w:r>
            <w:r w:rsidR="00B06D66">
              <w:rPr>
                <w:rFonts w:ascii="Verdana" w:hAnsi="Verdana" w:cs="Arial"/>
                <w:sz w:val="20"/>
              </w:rPr>
              <w:t>l puesto</w:t>
            </w:r>
          </w:p>
        </w:tc>
      </w:tr>
      <w:tr w:rsidR="008C3490" w:rsidRPr="0045725C" w:rsidTr="00B06D66">
        <w:trPr>
          <w:trHeight w:val="901"/>
        </w:trPr>
        <w:tc>
          <w:tcPr>
            <w:tcW w:w="1469" w:type="pct"/>
            <w:vAlign w:val="center"/>
          </w:tcPr>
          <w:p w:rsidR="008C3490" w:rsidRPr="005F0A33" w:rsidRDefault="0045725C" w:rsidP="00B06D66">
            <w:pPr>
              <w:pStyle w:val="Encabezado"/>
              <w:spacing w:before="60" w:after="60"/>
              <w:jc w:val="both"/>
              <w:rPr>
                <w:rFonts w:ascii="Verdana" w:hAnsi="Verdana" w:cs="Arial"/>
                <w:sz w:val="20"/>
              </w:rPr>
            </w:pPr>
            <w:r w:rsidRPr="005F0A33">
              <w:rPr>
                <w:rFonts w:ascii="Verdana" w:hAnsi="Verdana" w:cs="Arial"/>
                <w:sz w:val="20"/>
              </w:rPr>
              <w:t>Franja</w:t>
            </w:r>
            <w:r w:rsidR="008C3490" w:rsidRPr="005F0A33">
              <w:rPr>
                <w:rFonts w:ascii="Verdana" w:hAnsi="Verdana" w:cs="Arial"/>
                <w:sz w:val="20"/>
              </w:rPr>
              <w:t xml:space="preserve"> salarial sugerida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  <w:vAlign w:val="center"/>
          </w:tcPr>
          <w:p w:rsidR="008C3490" w:rsidRPr="005F0A33" w:rsidRDefault="00867B75" w:rsidP="005F0A33">
            <w:pPr>
              <w:spacing w:before="60" w:after="60"/>
              <w:rPr>
                <w:rFonts w:ascii="Verdana" w:hAnsi="Verdana" w:cs="Arial"/>
                <w:sz w:val="20"/>
              </w:rPr>
            </w:pPr>
            <w:r w:rsidRPr="005F0A33">
              <w:rPr>
                <w:rFonts w:ascii="Verdana" w:hAnsi="Verdana" w:cs="Arial"/>
                <w:sz w:val="20"/>
              </w:rPr>
              <w:t xml:space="preserve">Entre $ </w:t>
            </w:r>
            <w:r w:rsidR="00BC7D7A" w:rsidRPr="005F0A33">
              <w:rPr>
                <w:rFonts w:ascii="Verdana" w:hAnsi="Verdana" w:cs="Arial"/>
                <w:sz w:val="20"/>
              </w:rPr>
              <w:t>2</w:t>
            </w:r>
            <w:r w:rsidR="005F0A33" w:rsidRPr="005F0A33">
              <w:rPr>
                <w:rFonts w:ascii="Verdana" w:hAnsi="Verdana" w:cs="Arial"/>
                <w:sz w:val="20"/>
              </w:rPr>
              <w:t>0</w:t>
            </w:r>
            <w:r w:rsidRPr="005F0A33">
              <w:rPr>
                <w:rFonts w:ascii="Verdana" w:hAnsi="Verdana" w:cs="Arial"/>
                <w:sz w:val="20"/>
              </w:rPr>
              <w:t xml:space="preserve">.000 y $ </w:t>
            </w:r>
            <w:r w:rsidR="00F04652" w:rsidRPr="005F0A33">
              <w:rPr>
                <w:rFonts w:ascii="Verdana" w:hAnsi="Verdana" w:cs="Arial"/>
                <w:sz w:val="20"/>
              </w:rPr>
              <w:t>2</w:t>
            </w:r>
            <w:r w:rsidR="005F0A33" w:rsidRPr="005F0A33">
              <w:rPr>
                <w:rFonts w:ascii="Verdana" w:hAnsi="Verdana" w:cs="Arial"/>
                <w:sz w:val="20"/>
              </w:rPr>
              <w:t>2</w:t>
            </w:r>
            <w:r w:rsidRPr="005F0A33">
              <w:rPr>
                <w:rFonts w:ascii="Verdana" w:hAnsi="Verdana" w:cs="Arial"/>
                <w:sz w:val="20"/>
              </w:rPr>
              <w:t>.000 brutos</w:t>
            </w:r>
          </w:p>
        </w:tc>
      </w:tr>
      <w:tr w:rsidR="008C3490" w:rsidRPr="0045725C" w:rsidTr="0045725C">
        <w:trPr>
          <w:cantSplit/>
          <w:trHeight w:val="1162"/>
        </w:trPr>
        <w:tc>
          <w:tcPr>
            <w:tcW w:w="1469" w:type="pct"/>
            <w:vAlign w:val="center"/>
          </w:tcPr>
          <w:p w:rsidR="008C3490" w:rsidRPr="0045725C" w:rsidRDefault="00534007" w:rsidP="00534007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>
              <w:rPr>
                <w:rFonts w:ascii="Verdana" w:hAnsi="Verdana" w:cs="Arial"/>
                <w:noProof/>
                <w:sz w:val="20"/>
              </w:rPr>
              <w:lastRenderedPageBreak/>
              <w:t xml:space="preserve">Funciones del puesto </w:t>
            </w:r>
            <w:r w:rsidR="008C3490" w:rsidRPr="0045725C">
              <w:rPr>
                <w:rFonts w:ascii="Verdana" w:hAnsi="Verdana" w:cs="Arial"/>
                <w:noProof/>
                <w:sz w:val="20"/>
              </w:rPr>
              <w:t>a cubrir</w:t>
            </w:r>
          </w:p>
        </w:tc>
        <w:tc>
          <w:tcPr>
            <w:tcW w:w="3531" w:type="pct"/>
            <w:tcBorders>
              <w:top w:val="single" w:sz="4" w:space="0" w:color="auto"/>
            </w:tcBorders>
          </w:tcPr>
          <w:p w:rsidR="00386E02" w:rsidRDefault="00386E02" w:rsidP="00386E02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764FE3" w:rsidRPr="00764FE3" w:rsidRDefault="00764FE3" w:rsidP="00C82D63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Verdana" w:hAnsi="Verdana" w:cs="Arial"/>
                <w:sz w:val="20"/>
                <w:lang w:val="es-AR"/>
              </w:rPr>
            </w:pPr>
            <w:r>
              <w:rPr>
                <w:rFonts w:ascii="Verdana" w:hAnsi="Verdana" w:cs="Arial"/>
                <w:sz w:val="20"/>
                <w:lang w:val="es-AR"/>
              </w:rPr>
              <w:t xml:space="preserve"> </w:t>
            </w:r>
            <w:r w:rsidRPr="00764FE3">
              <w:rPr>
                <w:rFonts w:ascii="Verdana" w:hAnsi="Verdana" w:cs="Arial"/>
                <w:sz w:val="20"/>
                <w:lang w:val="es-AR"/>
              </w:rPr>
              <w:t>Análisis de requerimientos</w:t>
            </w:r>
          </w:p>
          <w:p w:rsidR="00764FE3" w:rsidRPr="00764FE3" w:rsidRDefault="00764FE3" w:rsidP="00C82D63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Verdana" w:hAnsi="Verdana" w:cs="Arial"/>
                <w:sz w:val="20"/>
                <w:lang w:val="es-AR"/>
              </w:rPr>
            </w:pPr>
            <w:r w:rsidRPr="00764FE3">
              <w:rPr>
                <w:rFonts w:ascii="Verdana" w:hAnsi="Verdana" w:cs="Arial"/>
                <w:sz w:val="20"/>
                <w:lang w:val="es-AR"/>
              </w:rPr>
              <w:t xml:space="preserve"> Diseño y ejecución de casos de prueba</w:t>
            </w:r>
          </w:p>
          <w:p w:rsidR="00764FE3" w:rsidRPr="00764FE3" w:rsidRDefault="00764FE3" w:rsidP="00C82D63">
            <w:pPr>
              <w:pStyle w:val="Prrafodelista"/>
              <w:numPr>
                <w:ilvl w:val="0"/>
                <w:numId w:val="4"/>
              </w:numPr>
              <w:spacing w:line="480" w:lineRule="auto"/>
              <w:rPr>
                <w:rFonts w:ascii="Verdana" w:hAnsi="Verdana" w:cs="Arial"/>
                <w:sz w:val="20"/>
                <w:lang w:val="es-AR"/>
              </w:rPr>
            </w:pPr>
            <w:r w:rsidRPr="00764FE3">
              <w:rPr>
                <w:rFonts w:ascii="Verdana" w:hAnsi="Verdana" w:cs="Arial"/>
                <w:sz w:val="20"/>
                <w:lang w:val="es-AR"/>
              </w:rPr>
              <w:t xml:space="preserve"> Reporte de defectos y evidencia</w:t>
            </w:r>
          </w:p>
          <w:p w:rsidR="00867B75" w:rsidRPr="0045725C" w:rsidRDefault="00867B75" w:rsidP="00987EF4">
            <w:pPr>
              <w:pStyle w:val="Prrafodelista"/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34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 xml:space="preserve">Requisitos </w:t>
            </w:r>
            <w:r w:rsidR="00887D9B">
              <w:rPr>
                <w:rFonts w:ascii="Verdana" w:hAnsi="Verdana" w:cs="Arial"/>
                <w:noProof/>
                <w:sz w:val="20"/>
              </w:rPr>
              <w:t>i</w:t>
            </w:r>
            <w:r w:rsidRPr="0045725C">
              <w:rPr>
                <w:rFonts w:ascii="Verdana" w:hAnsi="Verdana" w:cs="Arial"/>
                <w:noProof/>
                <w:sz w:val="20"/>
              </w:rPr>
              <w:t>mprescindibles</w:t>
            </w:r>
          </w:p>
        </w:tc>
        <w:tc>
          <w:tcPr>
            <w:tcW w:w="3531" w:type="pct"/>
          </w:tcPr>
          <w:p w:rsidR="00764FE3" w:rsidRPr="00764FE3" w:rsidRDefault="00764FE3" w:rsidP="00764FE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 w:rsidRPr="00764FE3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sz w:val="20"/>
              </w:rPr>
              <w:t xml:space="preserve">    </w:t>
            </w:r>
            <w:r w:rsidRPr="00764FE3">
              <w:rPr>
                <w:rFonts w:ascii="Verdana" w:hAnsi="Verdana" w:cs="Arial"/>
                <w:sz w:val="20"/>
              </w:rPr>
              <w:t>Haber trabajado en tecnologías web al menos 2 años</w:t>
            </w:r>
          </w:p>
          <w:p w:rsidR="00764FE3" w:rsidRPr="00764FE3" w:rsidRDefault="00764FE3" w:rsidP="00764FE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 w:rsidRPr="00764FE3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sz w:val="20"/>
              </w:rPr>
              <w:t xml:space="preserve">    </w:t>
            </w:r>
            <w:r w:rsidRPr="00764FE3">
              <w:rPr>
                <w:rFonts w:ascii="Verdana" w:hAnsi="Verdana" w:cs="Arial"/>
                <w:sz w:val="20"/>
              </w:rPr>
              <w:t xml:space="preserve">Conocimientos intermedios de SQL (preferentemente con </w:t>
            </w:r>
            <w:r>
              <w:rPr>
                <w:rFonts w:ascii="Verdana" w:hAnsi="Verdana" w:cs="Arial"/>
                <w:sz w:val="20"/>
              </w:rPr>
              <w:t xml:space="preserve">   </w:t>
            </w:r>
            <w:r w:rsidRPr="00764FE3">
              <w:rPr>
                <w:rFonts w:ascii="Verdana" w:hAnsi="Verdana" w:cs="Arial"/>
                <w:sz w:val="20"/>
              </w:rPr>
              <w:t>experiencia en stored procedures)</w:t>
            </w:r>
          </w:p>
          <w:p w:rsidR="00764FE3" w:rsidRPr="00764FE3" w:rsidRDefault="00764FE3" w:rsidP="00764FE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 w:rsidRPr="00764FE3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sz w:val="20"/>
              </w:rPr>
              <w:t xml:space="preserve">    </w:t>
            </w:r>
            <w:r w:rsidRPr="00764FE3">
              <w:rPr>
                <w:rFonts w:ascii="Verdana" w:hAnsi="Verdana" w:cs="Arial"/>
                <w:sz w:val="20"/>
              </w:rPr>
              <w:t>Experiencia en testing funcional de caja negra</w:t>
            </w:r>
          </w:p>
          <w:p w:rsidR="00764FE3" w:rsidRPr="00764FE3" w:rsidRDefault="00764FE3" w:rsidP="00764FE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 w:rsidRPr="00764FE3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sz w:val="20"/>
              </w:rPr>
              <w:t xml:space="preserve">    </w:t>
            </w:r>
            <w:r w:rsidRPr="00764FE3">
              <w:rPr>
                <w:rFonts w:ascii="Verdana" w:hAnsi="Verdana" w:cs="Arial"/>
                <w:sz w:val="20"/>
              </w:rPr>
              <w:t>Experiencia en reporte de defectos y ejecución de casos de prueba</w:t>
            </w:r>
          </w:p>
          <w:p w:rsidR="00764FE3" w:rsidRPr="00764FE3" w:rsidRDefault="00764FE3" w:rsidP="00764FE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 w:rsidRPr="00764FE3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sz w:val="20"/>
              </w:rPr>
              <w:t xml:space="preserve">    </w:t>
            </w:r>
            <w:r w:rsidRPr="00764FE3">
              <w:rPr>
                <w:rFonts w:ascii="Verdana" w:hAnsi="Verdana" w:cs="Arial"/>
                <w:sz w:val="20"/>
              </w:rPr>
              <w:t>Experiencia en análisis de requerimientos</w:t>
            </w:r>
          </w:p>
          <w:p w:rsidR="008C3490" w:rsidRPr="00987EF4" w:rsidRDefault="00764FE3" w:rsidP="00764FE3">
            <w:pPr>
              <w:spacing w:before="40" w:after="40" w:line="480" w:lineRule="auto"/>
              <w:ind w:left="739" w:hanging="425"/>
              <w:rPr>
                <w:rFonts w:ascii="Verdana" w:hAnsi="Verdana"/>
                <w:sz w:val="20"/>
              </w:rPr>
            </w:pPr>
            <w:r w:rsidRPr="00764FE3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sz w:val="20"/>
              </w:rPr>
              <w:t xml:space="preserve">    </w:t>
            </w:r>
            <w:r w:rsidRPr="00764FE3">
              <w:rPr>
                <w:rFonts w:ascii="Verdana" w:hAnsi="Verdana" w:cs="Arial"/>
                <w:sz w:val="20"/>
              </w:rPr>
              <w:t>Mayor a 25 años</w:t>
            </w: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443FCE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t>Deseable (que sepa / conozca)</w:t>
            </w:r>
          </w:p>
        </w:tc>
        <w:tc>
          <w:tcPr>
            <w:tcW w:w="3531" w:type="pct"/>
          </w:tcPr>
          <w:p w:rsidR="00C82D63" w:rsidRPr="00C82D63" w:rsidRDefault="00C82D63" w:rsidP="00C82D63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C82D63" w:rsidRPr="00C82D63" w:rsidRDefault="00C82D63" w:rsidP="00C82D6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-     </w:t>
            </w:r>
            <w:r w:rsidRPr="00C82D63">
              <w:rPr>
                <w:rFonts w:ascii="Verdana" w:hAnsi="Verdana" w:cs="Arial"/>
                <w:sz w:val="20"/>
              </w:rPr>
              <w:t xml:space="preserve">Haber trabajado en ambientes muy dinámicos con </w:t>
            </w:r>
            <w:r>
              <w:rPr>
                <w:rFonts w:ascii="Verdana" w:hAnsi="Verdana" w:cs="Arial"/>
                <w:sz w:val="20"/>
              </w:rPr>
              <w:t xml:space="preserve">        </w:t>
            </w:r>
            <w:r w:rsidRPr="00C82D63">
              <w:rPr>
                <w:rFonts w:ascii="Verdana" w:hAnsi="Verdana" w:cs="Arial"/>
                <w:sz w:val="20"/>
              </w:rPr>
              <w:t>requerimientos cambiantes y clientes desafiantes</w:t>
            </w:r>
          </w:p>
          <w:p w:rsidR="00C82D63" w:rsidRPr="00C82D63" w:rsidRDefault="00C82D63" w:rsidP="00C82D6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-     </w:t>
            </w:r>
            <w:r w:rsidRPr="00C82D63">
              <w:rPr>
                <w:rFonts w:ascii="Verdana" w:hAnsi="Verdana" w:cs="Arial"/>
                <w:sz w:val="20"/>
              </w:rPr>
              <w:t>Experiencia en testing de caja blanca</w:t>
            </w:r>
          </w:p>
          <w:p w:rsidR="00C82D63" w:rsidRPr="00C82D63" w:rsidRDefault="00C82D63" w:rsidP="00C82D6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-     </w:t>
            </w:r>
            <w:r w:rsidRPr="00C82D63">
              <w:rPr>
                <w:rFonts w:ascii="Verdana" w:hAnsi="Verdana" w:cs="Arial"/>
                <w:sz w:val="20"/>
              </w:rPr>
              <w:t>Experiencia en tipos de testing no funcional</w:t>
            </w:r>
          </w:p>
          <w:p w:rsidR="00C82D63" w:rsidRPr="00C82D63" w:rsidRDefault="00C82D63" w:rsidP="00C82D6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-     </w:t>
            </w:r>
            <w:r w:rsidRPr="00C82D63">
              <w:rPr>
                <w:rFonts w:ascii="Verdana" w:hAnsi="Verdana" w:cs="Arial"/>
                <w:sz w:val="20"/>
              </w:rPr>
              <w:t>Experiencia en web services</w:t>
            </w:r>
          </w:p>
          <w:p w:rsidR="00C82D63" w:rsidRPr="00C82D63" w:rsidRDefault="00C82D63" w:rsidP="00C82D6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-     </w:t>
            </w:r>
            <w:r w:rsidRPr="00C82D63">
              <w:rPr>
                <w:rFonts w:ascii="Verdana" w:hAnsi="Verdana" w:cs="Arial"/>
                <w:sz w:val="20"/>
              </w:rPr>
              <w:t>Experiencia en diseño de casos de prueba</w:t>
            </w:r>
          </w:p>
          <w:p w:rsidR="00C82D63" w:rsidRPr="00C82D63" w:rsidRDefault="00C82D63" w:rsidP="00C82D63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-     </w:t>
            </w:r>
            <w:r w:rsidRPr="00C82D63">
              <w:rPr>
                <w:rFonts w:ascii="Verdana" w:hAnsi="Verdana" w:cs="Arial"/>
                <w:sz w:val="20"/>
              </w:rPr>
              <w:t>Experiencia en procesos batch</w:t>
            </w:r>
          </w:p>
          <w:p w:rsidR="008C3490" w:rsidRDefault="00C82D63" w:rsidP="00C82D63">
            <w:pPr>
              <w:spacing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-     </w:t>
            </w:r>
            <w:r w:rsidRPr="00C82D63">
              <w:rPr>
                <w:rFonts w:ascii="Verdana" w:hAnsi="Verdana" w:cs="Arial"/>
                <w:sz w:val="20"/>
              </w:rPr>
              <w:t>Experiencia en aplicaciones de escritorio</w:t>
            </w:r>
          </w:p>
          <w:p w:rsidR="009A5160" w:rsidRPr="009A5160" w:rsidRDefault="009A5160" w:rsidP="009A5160">
            <w:pPr>
              <w:spacing w:before="40" w:after="40" w:line="480" w:lineRule="auto"/>
              <w:ind w:left="739" w:hanging="425"/>
              <w:rPr>
                <w:rFonts w:ascii="Verdana" w:hAnsi="Verdana" w:cs="Arial"/>
                <w:sz w:val="20"/>
              </w:rPr>
            </w:pPr>
            <w:r w:rsidRPr="00764FE3">
              <w:rPr>
                <w:rFonts w:ascii="Verdana" w:hAnsi="Verdana" w:cs="Arial"/>
                <w:sz w:val="20"/>
              </w:rPr>
              <w:t xml:space="preserve">- </w:t>
            </w:r>
            <w:r>
              <w:rPr>
                <w:rFonts w:ascii="Verdana" w:hAnsi="Verdana" w:cs="Arial"/>
                <w:sz w:val="20"/>
              </w:rPr>
              <w:t xml:space="preserve">    </w:t>
            </w:r>
            <w:r w:rsidRPr="00764FE3">
              <w:rPr>
                <w:rFonts w:ascii="Verdana" w:hAnsi="Verdana" w:cs="Arial"/>
                <w:sz w:val="20"/>
              </w:rPr>
              <w:t>Conocimientos del negocio bancario</w:t>
            </w:r>
          </w:p>
        </w:tc>
      </w:tr>
      <w:tr w:rsidR="008C3490" w:rsidRPr="0045725C" w:rsidTr="00F551AB">
        <w:trPr>
          <w:cantSplit/>
          <w:trHeight w:val="1189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spacing w:before="360" w:after="360"/>
              <w:rPr>
                <w:rFonts w:ascii="Verdana" w:hAnsi="Verdana" w:cs="Arial"/>
                <w:noProof/>
                <w:sz w:val="20"/>
              </w:rPr>
            </w:pPr>
            <w:r w:rsidRPr="0045725C">
              <w:rPr>
                <w:rFonts w:ascii="Verdana" w:hAnsi="Verdana" w:cs="Arial"/>
                <w:noProof/>
                <w:sz w:val="20"/>
              </w:rPr>
              <w:lastRenderedPageBreak/>
              <w:t xml:space="preserve">Características </w:t>
            </w:r>
            <w:r w:rsidR="00887D9B">
              <w:rPr>
                <w:rFonts w:ascii="Verdana" w:hAnsi="Verdana" w:cs="Arial"/>
                <w:noProof/>
                <w:sz w:val="20"/>
              </w:rPr>
              <w:t>p</w:t>
            </w:r>
            <w:r w:rsidRPr="0045725C">
              <w:rPr>
                <w:rFonts w:ascii="Verdana" w:hAnsi="Verdana" w:cs="Arial"/>
                <w:noProof/>
                <w:sz w:val="20"/>
              </w:rPr>
              <w:t xml:space="preserve">ersonales </w:t>
            </w:r>
          </w:p>
        </w:tc>
        <w:tc>
          <w:tcPr>
            <w:tcW w:w="3531" w:type="pct"/>
          </w:tcPr>
          <w:p w:rsidR="00BC7D7A" w:rsidRDefault="00BC7D7A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761681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A76710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Ganas de aprender y desarrollarse como profesional de </w:t>
            </w:r>
            <w:r w:rsidR="00F551AB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</w:t>
            </w:r>
          </w:p>
          <w:p w:rsidR="00867B75" w:rsidRPr="00867B75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    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sistemas</w:t>
            </w:r>
          </w:p>
          <w:p w:rsidR="00867B75" w:rsidRPr="00867B75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A76710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</w:t>
            </w:r>
            <w:r w:rsidR="00867B75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Interés en trabajar en equipo</w:t>
            </w:r>
          </w:p>
          <w:p w:rsidR="008C3490" w:rsidRDefault="00761681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</w:t>
            </w:r>
            <w:r w:rsidR="00A76710">
              <w:rPr>
                <w:rFonts w:ascii="Verdana" w:hAnsi="Verdana" w:cs="Arial"/>
                <w:sz w:val="20"/>
              </w:rPr>
              <w:t>-</w:t>
            </w:r>
            <w:r w:rsidR="00867B75" w:rsidRPr="00867B75">
              <w:rPr>
                <w:rFonts w:ascii="Verdana" w:hAnsi="Verdana" w:cs="Arial"/>
                <w:sz w:val="20"/>
              </w:rPr>
              <w:t>  </w:t>
            </w:r>
            <w:r>
              <w:rPr>
                <w:rFonts w:ascii="Verdana" w:hAnsi="Verdana" w:cs="Arial"/>
                <w:sz w:val="20"/>
              </w:rPr>
              <w:t xml:space="preserve">  </w:t>
            </w:r>
            <w:r w:rsidR="00867B75" w:rsidRPr="00867B75">
              <w:rPr>
                <w:rFonts w:ascii="Verdana" w:hAnsi="Verdana" w:cs="Arial"/>
                <w:sz w:val="20"/>
              </w:rPr>
              <w:t>Compromiso con las tareas asignadas</w:t>
            </w:r>
          </w:p>
          <w:p w:rsidR="00BC7D7A" w:rsidRDefault="00BC7D7A" w:rsidP="00F551AB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  <w:p w:rsidR="00BC7D7A" w:rsidRDefault="00761681" w:rsidP="00BC7D7A">
            <w:pPr>
              <w:spacing w:before="40" w:after="40"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     </w:t>
            </w:r>
            <w:r w:rsidR="00BC7D7A">
              <w:rPr>
                <w:rFonts w:ascii="Verdana" w:hAnsi="Verdana" w:cs="Arial"/>
                <w:sz w:val="20"/>
              </w:rPr>
              <w:t>-</w:t>
            </w:r>
            <w:r w:rsidR="00BC7D7A" w:rsidRPr="00867B75">
              <w:rPr>
                <w:rFonts w:ascii="Verdana" w:hAnsi="Verdana" w:cs="Arial"/>
                <w:sz w:val="20"/>
              </w:rPr>
              <w:t>  </w:t>
            </w:r>
            <w:r>
              <w:rPr>
                <w:rFonts w:ascii="Verdana" w:hAnsi="Verdana" w:cs="Arial"/>
                <w:sz w:val="20"/>
              </w:rPr>
              <w:t xml:space="preserve">  </w:t>
            </w:r>
            <w:r w:rsidR="00BC7D7A">
              <w:rPr>
                <w:rFonts w:ascii="Verdana" w:hAnsi="Verdana" w:cs="Arial"/>
                <w:sz w:val="20"/>
              </w:rPr>
              <w:t>Proactividad</w:t>
            </w:r>
          </w:p>
          <w:p w:rsidR="008C3490" w:rsidRPr="0045725C" w:rsidRDefault="008C3490" w:rsidP="00BC7D7A">
            <w:pPr>
              <w:pStyle w:val="Prrafodelista"/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8C3490" w:rsidRPr="0045725C" w:rsidTr="0045725C">
        <w:trPr>
          <w:cantSplit/>
          <w:trHeight w:val="1252"/>
        </w:trPr>
        <w:tc>
          <w:tcPr>
            <w:tcW w:w="1469" w:type="pct"/>
            <w:vAlign w:val="center"/>
          </w:tcPr>
          <w:p w:rsidR="008C3490" w:rsidRPr="0045725C" w:rsidRDefault="008C3490" w:rsidP="00887D9B">
            <w:pPr>
              <w:pStyle w:val="Encabezado"/>
              <w:spacing w:before="360" w:after="360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 xml:space="preserve">Experiencia </w:t>
            </w:r>
            <w:r w:rsidR="00887D9B">
              <w:rPr>
                <w:rFonts w:ascii="Verdana" w:hAnsi="Verdana" w:cs="Arial"/>
                <w:sz w:val="20"/>
              </w:rPr>
              <w:t>p</w:t>
            </w:r>
            <w:r w:rsidRPr="0045725C">
              <w:rPr>
                <w:rFonts w:ascii="Verdana" w:hAnsi="Verdana" w:cs="Arial"/>
                <w:sz w:val="20"/>
              </w:rPr>
              <w:t xml:space="preserve">revia </w:t>
            </w:r>
          </w:p>
        </w:tc>
        <w:tc>
          <w:tcPr>
            <w:tcW w:w="3531" w:type="pct"/>
            <w:tcBorders>
              <w:bottom w:val="single" w:sz="4" w:space="0" w:color="auto"/>
            </w:tcBorders>
          </w:tcPr>
          <w:p w:rsidR="00386E02" w:rsidRDefault="00386E02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</w:p>
          <w:p w:rsidR="00761681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</w:t>
            </w:r>
            <w:r w:rsidR="00A76710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-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  </w:t>
            </w: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Contar </w:t>
            </w:r>
            <w:r w:rsidR="00BC7D7A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con </w:t>
            </w:r>
            <w:r w:rsidR="005E163F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1</w:t>
            </w:r>
            <w:r w:rsidR="00B538C9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año como mínimo de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experiencia laboral </w:t>
            </w:r>
          </w:p>
          <w:p w:rsidR="00F551AB" w:rsidRPr="00867B75" w:rsidRDefault="00761681" w:rsidP="00F551AB">
            <w:pPr>
              <w:pStyle w:val="NormalWeb"/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         </w:t>
            </w:r>
            <w:r w:rsidR="00F551AB" w:rsidRPr="00867B75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 xml:space="preserve">previa </w:t>
            </w:r>
            <w:r w:rsidR="005E163F">
              <w:rPr>
                <w:rFonts w:ascii="Verdana" w:eastAsia="Times New Roman" w:hAnsi="Verdana" w:cs="Arial"/>
                <w:sz w:val="20"/>
                <w:szCs w:val="20"/>
                <w:lang w:val="es-ES_tradnl" w:eastAsia="es-ES"/>
              </w:rPr>
              <w:t>en posiciones similares</w:t>
            </w:r>
          </w:p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C3490" w:rsidRPr="0045725C" w:rsidRDefault="008C3490" w:rsidP="008C3490">
      <w:pPr>
        <w:rPr>
          <w:rFonts w:ascii="Verdana" w:hAnsi="Verdana" w:cs="Arial"/>
          <w:sz w:val="16"/>
          <w:szCs w:val="16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9622"/>
      </w:tblGrid>
      <w:tr w:rsidR="008C3490" w:rsidRPr="0045725C" w:rsidTr="00A92DFC">
        <w:trPr>
          <w:trHeight w:val="369"/>
        </w:trPr>
        <w:tc>
          <w:tcPr>
            <w:tcW w:w="5000" w:type="pct"/>
            <w:shd w:val="clear" w:color="auto" w:fill="A6A6A6" w:themeFill="background1" w:themeFillShade="A6"/>
            <w:vAlign w:val="center"/>
          </w:tcPr>
          <w:p w:rsidR="008C3490" w:rsidRPr="0045725C" w:rsidRDefault="008C3490" w:rsidP="0069263C">
            <w:pPr>
              <w:jc w:val="center"/>
              <w:rPr>
                <w:rFonts w:ascii="Verdana" w:hAnsi="Verdana" w:cs="Arial"/>
                <w:sz w:val="20"/>
              </w:rPr>
            </w:pPr>
            <w:r w:rsidRPr="0045725C">
              <w:rPr>
                <w:rFonts w:ascii="Verdana" w:hAnsi="Verdana" w:cs="Arial"/>
                <w:sz w:val="20"/>
              </w:rPr>
              <w:t>Observaciones/Comentarios</w:t>
            </w:r>
          </w:p>
        </w:tc>
      </w:tr>
      <w:tr w:rsidR="008C3490" w:rsidRPr="0045725C" w:rsidTr="0045725C">
        <w:trPr>
          <w:trHeight w:val="1014"/>
        </w:trPr>
        <w:tc>
          <w:tcPr>
            <w:tcW w:w="5000" w:type="pct"/>
          </w:tcPr>
          <w:p w:rsidR="008C3490" w:rsidRPr="0045725C" w:rsidRDefault="008C3490" w:rsidP="00443FCE">
            <w:pPr>
              <w:rPr>
                <w:rFonts w:ascii="Verdana" w:hAnsi="Verdana" w:cs="Arial"/>
                <w:sz w:val="20"/>
              </w:rPr>
            </w:pPr>
          </w:p>
        </w:tc>
      </w:tr>
    </w:tbl>
    <w:p w:rsidR="008148F5" w:rsidRPr="0045725C" w:rsidRDefault="008148F5" w:rsidP="00BC7D7A">
      <w:pPr>
        <w:rPr>
          <w:rFonts w:ascii="Verdana" w:hAnsi="Verdana" w:cs="Arial"/>
        </w:rPr>
      </w:pPr>
    </w:p>
    <w:sectPr w:rsidR="008148F5" w:rsidRPr="0045725C" w:rsidSect="00B2539A">
      <w:headerReference w:type="default" r:id="rId8"/>
      <w:footerReference w:type="default" r:id="rId9"/>
      <w:pgSz w:w="12242" w:h="15842" w:code="1"/>
      <w:pgMar w:top="709" w:right="1418" w:bottom="709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1F" w:rsidRDefault="000A1F1F">
      <w:r>
        <w:separator/>
      </w:r>
    </w:p>
  </w:endnote>
  <w:endnote w:type="continuationSeparator" w:id="0">
    <w:p w:rsidR="000A1F1F" w:rsidRDefault="000A1F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3E00" w:rsidRDefault="00533E00">
    <w:pPr>
      <w:pStyle w:val="Piedepgina"/>
    </w:pPr>
  </w:p>
  <w:p w:rsidR="00533E00" w:rsidRPr="002222CC" w:rsidRDefault="00533E00" w:rsidP="002222CC">
    <w:pPr>
      <w:pStyle w:val="Piedepgina"/>
      <w:pBdr>
        <w:top w:val="single" w:sz="6" w:space="1" w:color="auto"/>
      </w:pBdr>
      <w:tabs>
        <w:tab w:val="clear" w:pos="8504"/>
        <w:tab w:val="right" w:pos="9214"/>
      </w:tabs>
      <w:rPr>
        <w:sz w:val="18"/>
        <w:szCs w:val="18"/>
      </w:rPr>
    </w:pPr>
    <w:r w:rsidRPr="002222CC">
      <w:rPr>
        <w:sz w:val="18"/>
        <w:szCs w:val="18"/>
      </w:rPr>
      <w:t>FC-</w:t>
    </w:r>
    <w:r>
      <w:rPr>
        <w:sz w:val="18"/>
        <w:szCs w:val="18"/>
      </w:rPr>
      <w:t>55/00</w:t>
    </w:r>
    <w:r w:rsidRPr="002222CC">
      <w:rPr>
        <w:sz w:val="18"/>
        <w:szCs w:val="18"/>
      </w:rPr>
      <w:t xml:space="preserve"> </w:t>
    </w:r>
    <w:r>
      <w:rPr>
        <w:sz w:val="18"/>
        <w:szCs w:val="18"/>
      </w:rPr>
      <w:t>Abr-15</w:t>
    </w:r>
    <w:r w:rsidRPr="002222CC">
      <w:rPr>
        <w:sz w:val="18"/>
        <w:szCs w:val="18"/>
      </w:rPr>
      <w:tab/>
    </w:r>
    <w:r w:rsidRPr="002222CC">
      <w:rPr>
        <w:sz w:val="18"/>
        <w:szCs w:val="18"/>
      </w:rPr>
      <w:tab/>
      <w:t xml:space="preserve">   </w:t>
    </w:r>
    <w:r>
      <w:rPr>
        <w:sz w:val="18"/>
        <w:szCs w:val="18"/>
      </w:rPr>
      <w:t xml:space="preserve">                  </w:t>
    </w:r>
    <w:r w:rsidRPr="002222CC">
      <w:rPr>
        <w:sz w:val="18"/>
        <w:szCs w:val="18"/>
      </w:rPr>
      <w:t xml:space="preserve">Página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PAGE </w:instrText>
    </w:r>
    <w:r w:rsidR="005402EF" w:rsidRPr="002222CC">
      <w:rPr>
        <w:rStyle w:val="Nmerodepgina"/>
        <w:sz w:val="18"/>
        <w:szCs w:val="18"/>
      </w:rPr>
      <w:fldChar w:fldCharType="separate"/>
    </w:r>
    <w:r w:rsidR="00725A89">
      <w:rPr>
        <w:rStyle w:val="Nmerodepgina"/>
        <w:noProof/>
        <w:sz w:val="18"/>
        <w:szCs w:val="18"/>
      </w:rPr>
      <w:t>1</w:t>
    </w:r>
    <w:r w:rsidR="005402EF" w:rsidRPr="002222CC">
      <w:rPr>
        <w:rStyle w:val="Nmerodepgina"/>
        <w:sz w:val="18"/>
        <w:szCs w:val="18"/>
      </w:rPr>
      <w:fldChar w:fldCharType="end"/>
    </w:r>
    <w:r w:rsidRPr="002222CC">
      <w:rPr>
        <w:rStyle w:val="Nmerodepgina"/>
        <w:sz w:val="18"/>
        <w:szCs w:val="18"/>
      </w:rPr>
      <w:t xml:space="preserve"> de </w:t>
    </w:r>
    <w:r w:rsidR="005402EF" w:rsidRPr="002222CC">
      <w:rPr>
        <w:rStyle w:val="Nmerodepgina"/>
        <w:sz w:val="18"/>
        <w:szCs w:val="18"/>
      </w:rPr>
      <w:fldChar w:fldCharType="begin"/>
    </w:r>
    <w:r w:rsidRPr="002222CC">
      <w:rPr>
        <w:rStyle w:val="Nmerodepgina"/>
        <w:sz w:val="18"/>
        <w:szCs w:val="18"/>
      </w:rPr>
      <w:instrText xml:space="preserve"> NUMPAGES </w:instrText>
    </w:r>
    <w:r w:rsidR="005402EF" w:rsidRPr="002222CC">
      <w:rPr>
        <w:rStyle w:val="Nmerodepgina"/>
        <w:sz w:val="18"/>
        <w:szCs w:val="18"/>
      </w:rPr>
      <w:fldChar w:fldCharType="separate"/>
    </w:r>
    <w:r w:rsidR="00725A89">
      <w:rPr>
        <w:rStyle w:val="Nmerodepgina"/>
        <w:noProof/>
        <w:sz w:val="18"/>
        <w:szCs w:val="18"/>
      </w:rPr>
      <w:t>3</w:t>
    </w:r>
    <w:r w:rsidR="005402EF" w:rsidRPr="002222CC">
      <w:rPr>
        <w:rStyle w:val="Nmerodepgin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1F" w:rsidRDefault="000A1F1F">
      <w:r>
        <w:separator/>
      </w:r>
    </w:p>
  </w:footnote>
  <w:footnote w:type="continuationSeparator" w:id="0">
    <w:p w:rsidR="000A1F1F" w:rsidRDefault="000A1F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2235"/>
      <w:gridCol w:w="7371"/>
    </w:tblGrid>
    <w:tr w:rsidR="00533E00">
      <w:tc>
        <w:tcPr>
          <w:tcW w:w="223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1341755" cy="735965"/>
                <wp:effectExtent l="19050" t="0" r="0" b="0"/>
                <wp:docPr id="1" name="Imagen 1" descr="GyF Relieve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yF Relieve Bl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735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33E00" w:rsidRDefault="00533E00" w:rsidP="00B2539A">
          <w:pPr>
            <w:tabs>
              <w:tab w:val="left" w:pos="3686"/>
            </w:tabs>
            <w:jc w:val="center"/>
            <w:rPr>
              <w:b/>
              <w:sz w:val="32"/>
            </w:rPr>
          </w:pPr>
        </w:p>
        <w:p w:rsidR="00533E00" w:rsidRPr="004449EF" w:rsidRDefault="00533E00" w:rsidP="00EA5AB5">
          <w:pPr>
            <w:tabs>
              <w:tab w:val="left" w:pos="3686"/>
            </w:tabs>
            <w:jc w:val="center"/>
            <w:rPr>
              <w:rFonts w:ascii="Verdana" w:hAnsi="Verdana"/>
              <w:b/>
              <w:color w:val="808080"/>
              <w:sz w:val="32"/>
              <w:u w:val="single"/>
            </w:rPr>
          </w:pPr>
          <w:r w:rsidRPr="004449EF">
            <w:rPr>
              <w:rFonts w:ascii="Verdana" w:hAnsi="Verdana"/>
              <w:b/>
              <w:color w:val="808080"/>
              <w:sz w:val="32"/>
              <w:u w:val="single"/>
            </w:rPr>
            <w:t>Solicitud de Perfil</w:t>
          </w:r>
        </w:p>
        <w:p w:rsidR="00533E00" w:rsidRDefault="00533E00" w:rsidP="00B2539A">
          <w:pPr>
            <w:pStyle w:val="Encabezado"/>
            <w:jc w:val="center"/>
          </w:pPr>
        </w:p>
      </w:tc>
    </w:tr>
  </w:tbl>
  <w:p w:rsidR="00533E00" w:rsidRPr="00B2539A" w:rsidRDefault="00533E00" w:rsidP="00B2539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B3C2D"/>
    <w:multiLevelType w:val="hybridMultilevel"/>
    <w:tmpl w:val="060C4BCE"/>
    <w:lvl w:ilvl="0" w:tplc="81623142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A1AFA"/>
    <w:multiLevelType w:val="singleLevel"/>
    <w:tmpl w:val="4044F9D2"/>
    <w:lvl w:ilvl="0">
      <w:start w:val="1"/>
      <w:numFmt w:val="decimal"/>
      <w:lvlText w:val="%1)"/>
      <w:lvlJc w:val="left"/>
      <w:pPr>
        <w:tabs>
          <w:tab w:val="num" w:pos="1920"/>
        </w:tabs>
        <w:ind w:left="1920" w:hanging="360"/>
      </w:pPr>
      <w:rPr>
        <w:rFonts w:hint="default"/>
      </w:rPr>
    </w:lvl>
  </w:abstractNum>
  <w:abstractNum w:abstractNumId="2" w15:restartNumberingAfterBreak="0">
    <w:nsid w:val="3B3C330B"/>
    <w:multiLevelType w:val="hybridMultilevel"/>
    <w:tmpl w:val="7FFC5C6C"/>
    <w:lvl w:ilvl="0" w:tplc="082821A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E7507E"/>
    <w:multiLevelType w:val="hybridMultilevel"/>
    <w:tmpl w:val="C884E45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102DA"/>
    <w:multiLevelType w:val="hybridMultilevel"/>
    <w:tmpl w:val="0ABAC950"/>
    <w:lvl w:ilvl="0" w:tplc="7EA4CC66">
      <w:start w:val="19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B3"/>
    <w:rsid w:val="00013542"/>
    <w:rsid w:val="00036CC2"/>
    <w:rsid w:val="000902A5"/>
    <w:rsid w:val="000A1F1F"/>
    <w:rsid w:val="000D5AEE"/>
    <w:rsid w:val="000D625D"/>
    <w:rsid w:val="001258FE"/>
    <w:rsid w:val="00130331"/>
    <w:rsid w:val="00165743"/>
    <w:rsid w:val="00166294"/>
    <w:rsid w:val="0017198F"/>
    <w:rsid w:val="00173F2B"/>
    <w:rsid w:val="00197CC1"/>
    <w:rsid w:val="001B2F5A"/>
    <w:rsid w:val="002222CC"/>
    <w:rsid w:val="002D01B0"/>
    <w:rsid w:val="002F5DEF"/>
    <w:rsid w:val="00302F90"/>
    <w:rsid w:val="003630BE"/>
    <w:rsid w:val="003738FD"/>
    <w:rsid w:val="00386E02"/>
    <w:rsid w:val="003D0E06"/>
    <w:rsid w:val="00443FCE"/>
    <w:rsid w:val="004449EF"/>
    <w:rsid w:val="0045725C"/>
    <w:rsid w:val="00497BF8"/>
    <w:rsid w:val="004E23B9"/>
    <w:rsid w:val="004F3519"/>
    <w:rsid w:val="0051465C"/>
    <w:rsid w:val="005159B7"/>
    <w:rsid w:val="00533E00"/>
    <w:rsid w:val="00534007"/>
    <w:rsid w:val="005402EF"/>
    <w:rsid w:val="005611B3"/>
    <w:rsid w:val="005A5527"/>
    <w:rsid w:val="005E163F"/>
    <w:rsid w:val="005F0A33"/>
    <w:rsid w:val="005F377A"/>
    <w:rsid w:val="006238E0"/>
    <w:rsid w:val="00627EBE"/>
    <w:rsid w:val="00647695"/>
    <w:rsid w:val="0066276E"/>
    <w:rsid w:val="0069263C"/>
    <w:rsid w:val="006C0104"/>
    <w:rsid w:val="006D7522"/>
    <w:rsid w:val="00725A89"/>
    <w:rsid w:val="00761681"/>
    <w:rsid w:val="00764FE3"/>
    <w:rsid w:val="00774BD4"/>
    <w:rsid w:val="00806136"/>
    <w:rsid w:val="008148F5"/>
    <w:rsid w:val="00826812"/>
    <w:rsid w:val="00843DAE"/>
    <w:rsid w:val="00867B75"/>
    <w:rsid w:val="00887D9B"/>
    <w:rsid w:val="008C3490"/>
    <w:rsid w:val="00923CA7"/>
    <w:rsid w:val="009413BF"/>
    <w:rsid w:val="00987EF4"/>
    <w:rsid w:val="009A5160"/>
    <w:rsid w:val="009D5191"/>
    <w:rsid w:val="009E51AC"/>
    <w:rsid w:val="009F26E1"/>
    <w:rsid w:val="00A53F1D"/>
    <w:rsid w:val="00A63D8C"/>
    <w:rsid w:val="00A74DB6"/>
    <w:rsid w:val="00A76710"/>
    <w:rsid w:val="00A8049F"/>
    <w:rsid w:val="00A92DFC"/>
    <w:rsid w:val="00B06D66"/>
    <w:rsid w:val="00B2539A"/>
    <w:rsid w:val="00B349BB"/>
    <w:rsid w:val="00B538C9"/>
    <w:rsid w:val="00BC315C"/>
    <w:rsid w:val="00BC7D7A"/>
    <w:rsid w:val="00C81D6A"/>
    <w:rsid w:val="00C82D63"/>
    <w:rsid w:val="00C86D64"/>
    <w:rsid w:val="00D010B6"/>
    <w:rsid w:val="00D217DB"/>
    <w:rsid w:val="00D61792"/>
    <w:rsid w:val="00D75BE1"/>
    <w:rsid w:val="00D861DB"/>
    <w:rsid w:val="00DB2CE4"/>
    <w:rsid w:val="00E41031"/>
    <w:rsid w:val="00E80DD4"/>
    <w:rsid w:val="00E86758"/>
    <w:rsid w:val="00E92706"/>
    <w:rsid w:val="00EA5AB5"/>
    <w:rsid w:val="00F01EEA"/>
    <w:rsid w:val="00F04652"/>
    <w:rsid w:val="00F177AC"/>
    <w:rsid w:val="00F208D6"/>
    <w:rsid w:val="00F21CB3"/>
    <w:rsid w:val="00F23AEA"/>
    <w:rsid w:val="00F551AB"/>
    <w:rsid w:val="00F850E8"/>
    <w:rsid w:val="00FB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docId w15:val="{FFFAF8A3-C062-4CB3-B925-9DC01E70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104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6C0104"/>
    <w:pPr>
      <w:keepNext/>
      <w:tabs>
        <w:tab w:val="left" w:pos="3686"/>
      </w:tabs>
      <w:outlineLvl w:val="0"/>
    </w:pPr>
    <w:rPr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C01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6C0104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253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B2539A"/>
  </w:style>
  <w:style w:type="paragraph" w:styleId="Textodeglobo">
    <w:name w:val="Balloon Text"/>
    <w:basedOn w:val="Normal"/>
    <w:link w:val="TextodegloboCar"/>
    <w:rsid w:val="00A7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74DB6"/>
    <w:rPr>
      <w:rFonts w:ascii="Tahoma" w:hAnsi="Tahoma" w:cs="Tahoma"/>
      <w:sz w:val="16"/>
      <w:szCs w:val="16"/>
      <w:lang w:val="es-ES_tradnl" w:eastAsia="es-ES"/>
    </w:rPr>
  </w:style>
  <w:style w:type="paragraph" w:styleId="Subttulo">
    <w:name w:val="Subtitle"/>
    <w:basedOn w:val="Normal"/>
    <w:link w:val="SubttuloCar"/>
    <w:qFormat/>
    <w:rsid w:val="008C3490"/>
    <w:pPr>
      <w:widowControl w:val="0"/>
      <w:spacing w:before="60" w:after="60"/>
    </w:pPr>
    <w:rPr>
      <w:rFonts w:ascii="Times New Roman" w:hAnsi="Times New Roman"/>
      <w:b/>
      <w:sz w:val="24"/>
    </w:rPr>
  </w:style>
  <w:style w:type="character" w:customStyle="1" w:styleId="SubttuloCar">
    <w:name w:val="Subtítulo Car"/>
    <w:basedOn w:val="Fuentedeprrafopredeter"/>
    <w:link w:val="Subttulo"/>
    <w:rsid w:val="008C3490"/>
    <w:rPr>
      <w:b/>
      <w:sz w:val="24"/>
      <w:lang w:val="es-ES_tradnl" w:eastAsia="es-ES"/>
    </w:rPr>
  </w:style>
  <w:style w:type="paragraph" w:styleId="NormalWeb">
    <w:name w:val="Normal (Web)"/>
    <w:basedOn w:val="Normal"/>
    <w:uiPriority w:val="99"/>
    <w:unhideWhenUsed/>
    <w:rsid w:val="00867B75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  <w:lang w:val="es-AR" w:eastAsia="es-AR"/>
    </w:rPr>
  </w:style>
  <w:style w:type="paragraph" w:styleId="Prrafodelista">
    <w:name w:val="List Paragraph"/>
    <w:basedOn w:val="Normal"/>
    <w:uiPriority w:val="34"/>
    <w:qFormat/>
    <w:rsid w:val="00B5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o\Desktop\NOVACEP\fc-55_00_solicitud_de_perf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3C431-41EB-4DC9-A04F-942D264A5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fc-55_00_solicitud_de_perfil</Template>
  <TotalTime>0</TotalTime>
  <Pages>3</Pages>
  <Words>346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de Calidad</vt:lpstr>
    </vt:vector>
  </TitlesOfParts>
  <Company>G&amp;F Soluciones Informáticas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de Calidad</dc:title>
  <dc:creator>Julio Szajnbaum</dc:creator>
  <cp:lastModifiedBy>Eduardo Tatay</cp:lastModifiedBy>
  <cp:revision>2</cp:revision>
  <cp:lastPrinted>2007-09-07T19:52:00Z</cp:lastPrinted>
  <dcterms:created xsi:type="dcterms:W3CDTF">2016-04-07T19:07:00Z</dcterms:created>
  <dcterms:modified xsi:type="dcterms:W3CDTF">2016-04-07T19:07:00Z</dcterms:modified>
</cp:coreProperties>
</file>