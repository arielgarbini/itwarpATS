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177"/>
        <w:gridCol w:w="1114"/>
        <w:gridCol w:w="8"/>
        <w:gridCol w:w="38"/>
        <w:gridCol w:w="331"/>
        <w:gridCol w:w="1022"/>
        <w:gridCol w:w="806"/>
        <w:gridCol w:w="362"/>
        <w:gridCol w:w="9"/>
        <w:gridCol w:w="677"/>
        <w:gridCol w:w="491"/>
        <w:gridCol w:w="420"/>
        <w:gridCol w:w="52"/>
        <w:gridCol w:w="371"/>
        <w:gridCol w:w="321"/>
        <w:gridCol w:w="408"/>
        <w:gridCol w:w="733"/>
        <w:gridCol w:w="183"/>
        <w:gridCol w:w="731"/>
        <w:gridCol w:w="368"/>
      </w:tblGrid>
      <w:tr w:rsidR="008C3490" w:rsidRPr="0045725C" w:rsidTr="00F04652">
        <w:trPr>
          <w:trHeight w:val="781"/>
        </w:trPr>
        <w:tc>
          <w:tcPr>
            <w:tcW w:w="1387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87D9B" w:rsidP="00B06D66">
            <w:pPr>
              <w:ind w:right="-108"/>
              <w:rPr>
                <w:rFonts w:ascii="Verdana" w:hAnsi="Verdana" w:cs="Arial"/>
                <w:sz w:val="20"/>
              </w:rPr>
            </w:pPr>
            <w:bookmarkStart w:id="0" w:name="_GoBack"/>
            <w:bookmarkEnd w:id="0"/>
            <w:r>
              <w:rPr>
                <w:rFonts w:ascii="Verdana" w:hAnsi="Verdana" w:cs="Arial"/>
                <w:sz w:val="20"/>
              </w:rPr>
              <w:t>Nombre del s</w:t>
            </w:r>
            <w:r w:rsidR="008C3490" w:rsidRPr="0045725C">
              <w:rPr>
                <w:rFonts w:ascii="Verdana" w:hAnsi="Verdana" w:cs="Arial"/>
                <w:sz w:val="20"/>
              </w:rPr>
              <w:t>olicitante</w:t>
            </w:r>
          </w:p>
        </w:tc>
        <w:tc>
          <w:tcPr>
            <w:tcW w:w="3613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Julio Szajnbaum</w:t>
            </w:r>
          </w:p>
        </w:tc>
      </w:tr>
      <w:tr w:rsidR="008C3490" w:rsidRPr="0045725C" w:rsidTr="00F04652">
        <w:trPr>
          <w:trHeight w:val="547"/>
        </w:trPr>
        <w:tc>
          <w:tcPr>
            <w:tcW w:w="1387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Empresa/Proyecto</w:t>
            </w:r>
          </w:p>
        </w:tc>
        <w:tc>
          <w:tcPr>
            <w:tcW w:w="3613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G&amp;F Soluciones Informáticas</w:t>
            </w:r>
          </w:p>
        </w:tc>
      </w:tr>
      <w:tr w:rsidR="008C3490" w:rsidRPr="0045725C" w:rsidTr="00F04652">
        <w:trPr>
          <w:trHeight w:val="294"/>
        </w:trPr>
        <w:tc>
          <w:tcPr>
            <w:tcW w:w="1387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pStyle w:val="Subttulo"/>
              <w:ind w:right="-338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>Puesto</w:t>
            </w:r>
          </w:p>
        </w:tc>
        <w:tc>
          <w:tcPr>
            <w:tcW w:w="1494" w:type="pct"/>
            <w:gridSpan w:val="5"/>
          </w:tcPr>
          <w:p w:rsidR="008C3490" w:rsidRPr="0045725C" w:rsidRDefault="00BC7D7A" w:rsidP="00923CA7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 w:rsidRPr="00923CA7">
              <w:rPr>
                <w:rFonts w:ascii="Verdana" w:hAnsi="Verdana" w:cs="Arial"/>
                <w:b w:val="0"/>
                <w:sz w:val="20"/>
              </w:rPr>
              <w:t>Analista</w:t>
            </w:r>
            <w:r w:rsidR="00E80DD4" w:rsidRPr="00923CA7">
              <w:rPr>
                <w:rFonts w:ascii="Verdana" w:hAnsi="Verdana" w:cs="Arial"/>
                <w:b w:val="0"/>
                <w:sz w:val="20"/>
              </w:rPr>
              <w:t xml:space="preserve"> Funcional </w:t>
            </w:r>
            <w:r w:rsidR="00923CA7" w:rsidRPr="00923CA7">
              <w:rPr>
                <w:rFonts w:ascii="Verdana" w:hAnsi="Verdana" w:cs="Arial"/>
                <w:b w:val="0"/>
                <w:sz w:val="20"/>
              </w:rPr>
              <w:t>Semi Sr.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51465C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 xml:space="preserve">Fecha </w:t>
            </w:r>
          </w:p>
        </w:tc>
        <w:tc>
          <w:tcPr>
            <w:tcW w:w="1047" w:type="pct"/>
            <w:gridSpan w:val="4"/>
          </w:tcPr>
          <w:p w:rsidR="008C3490" w:rsidRPr="0045725C" w:rsidRDefault="00E80DD4" w:rsidP="003738FD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05</w:t>
            </w:r>
            <w:r w:rsidR="00867B75">
              <w:rPr>
                <w:rFonts w:ascii="Verdana" w:hAnsi="Verdana" w:cs="Arial"/>
                <w:sz w:val="20"/>
              </w:rPr>
              <w:t>/</w:t>
            </w:r>
            <w:r w:rsidR="00F177AC">
              <w:rPr>
                <w:rFonts w:ascii="Verdana" w:hAnsi="Verdana" w:cs="Arial"/>
                <w:sz w:val="20"/>
              </w:rPr>
              <w:t>0</w:t>
            </w:r>
            <w:r>
              <w:rPr>
                <w:rFonts w:ascii="Verdana" w:hAnsi="Verdana" w:cs="Arial"/>
                <w:sz w:val="20"/>
              </w:rPr>
              <w:t>4</w:t>
            </w:r>
            <w:r w:rsidR="00867B75">
              <w:rPr>
                <w:rFonts w:ascii="Verdana" w:hAnsi="Verdana" w:cs="Arial"/>
                <w:sz w:val="20"/>
              </w:rPr>
              <w:t>/201</w:t>
            </w:r>
            <w:r w:rsidR="00F177AC">
              <w:rPr>
                <w:rFonts w:ascii="Verdana" w:hAnsi="Verdana" w:cs="Arial"/>
                <w:sz w:val="20"/>
              </w:rPr>
              <w:t>6</w:t>
            </w:r>
          </w:p>
        </w:tc>
      </w:tr>
      <w:tr w:rsidR="008C3490" w:rsidRPr="0045725C" w:rsidTr="00F04652">
        <w:trPr>
          <w:trHeight w:val="20"/>
        </w:trPr>
        <w:tc>
          <w:tcPr>
            <w:tcW w:w="1387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534007" w:rsidP="00887D9B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Puestos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a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ubrir </w:t>
            </w:r>
          </w:p>
        </w:tc>
        <w:tc>
          <w:tcPr>
            <w:tcW w:w="1494" w:type="pct"/>
            <w:gridSpan w:val="5"/>
          </w:tcPr>
          <w:p w:rsidR="008C3490" w:rsidRPr="0045725C" w:rsidRDefault="00867B75" w:rsidP="00443FCE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887D9B">
            <w:pPr>
              <w:pStyle w:val="Encabezado"/>
              <w:spacing w:before="60" w:after="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Fecha de </w:t>
            </w:r>
            <w:r w:rsidR="00887D9B"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ncorporación</w:t>
            </w:r>
          </w:p>
        </w:tc>
        <w:tc>
          <w:tcPr>
            <w:tcW w:w="1047" w:type="pct"/>
            <w:gridSpan w:val="4"/>
          </w:tcPr>
          <w:p w:rsidR="008C3490" w:rsidRPr="0045725C" w:rsidRDefault="00867B75" w:rsidP="00443FCE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 convenir</w:t>
            </w:r>
          </w:p>
        </w:tc>
      </w:tr>
      <w:tr w:rsidR="008C3490" w:rsidRPr="0045725C" w:rsidTr="00F04652">
        <w:trPr>
          <w:trHeight w:val="328"/>
        </w:trPr>
        <w:tc>
          <w:tcPr>
            <w:tcW w:w="1387" w:type="pct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spacing w:before="60" w:after="60"/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Tipo de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Pr="0045725C">
              <w:rPr>
                <w:rFonts w:ascii="Verdana" w:hAnsi="Verdana" w:cs="Arial"/>
                <w:sz w:val="20"/>
              </w:rPr>
              <w:t>ontratación (1)</w:t>
            </w:r>
          </w:p>
        </w:tc>
        <w:tc>
          <w:tcPr>
            <w:tcW w:w="95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Efectivo</w:t>
            </w:r>
          </w:p>
        </w:tc>
        <w:tc>
          <w:tcPr>
            <w:tcW w:w="192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X</w:t>
            </w:r>
          </w:p>
        </w:tc>
        <w:tc>
          <w:tcPr>
            <w:tcW w:w="825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Contratado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235" w:type="pct"/>
            <w:gridSpan w:val="5"/>
            <w:tcBorders>
              <w:bottom w:val="single" w:sz="4" w:space="0" w:color="auto"/>
            </w:tcBorders>
            <w:vAlign w:val="center"/>
          </w:tcPr>
          <w:p w:rsidR="008C3490" w:rsidRPr="0045725C" w:rsidRDefault="0051465C" w:rsidP="0051465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Otro</w:t>
            </w:r>
          </w:p>
        </w:tc>
        <w:tc>
          <w:tcPr>
            <w:tcW w:w="191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17"/>
        </w:trPr>
        <w:tc>
          <w:tcPr>
            <w:tcW w:w="5000" w:type="pct"/>
            <w:gridSpan w:val="20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Edad y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 xml:space="preserve">exo del </w:t>
            </w:r>
            <w:r w:rsidR="00887D9B">
              <w:rPr>
                <w:rFonts w:ascii="Verdana" w:hAnsi="Verdana" w:cs="Arial"/>
                <w:sz w:val="20"/>
              </w:rPr>
              <w:t>r</w:t>
            </w:r>
            <w:r w:rsidRPr="0045725C">
              <w:rPr>
                <w:rFonts w:ascii="Verdana" w:hAnsi="Verdana" w:cs="Arial"/>
                <w:sz w:val="20"/>
              </w:rPr>
              <w:t xml:space="preserve">ecurso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>olicitado (1)</w:t>
            </w:r>
          </w:p>
        </w:tc>
      </w:tr>
      <w:tr w:rsidR="008C3490" w:rsidRPr="0045725C" w:rsidTr="00A92DFC">
        <w:trPr>
          <w:trHeight w:val="281"/>
        </w:trPr>
        <w:tc>
          <w:tcPr>
            <w:tcW w:w="2525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Edad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51465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Sexo</w:t>
            </w:r>
          </w:p>
        </w:tc>
      </w:tr>
      <w:tr w:rsidR="008C3490" w:rsidRPr="0045725C" w:rsidTr="00F04652">
        <w:trPr>
          <w:trHeight w:val="413"/>
        </w:trPr>
        <w:tc>
          <w:tcPr>
            <w:tcW w:w="1191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Indistinto </w:t>
            </w:r>
            <w:r w:rsidR="00867B75">
              <w:rPr>
                <w:rFonts w:ascii="Verdana" w:hAnsi="Verdana" w:cs="Arial"/>
                <w:sz w:val="20"/>
              </w:rPr>
              <w:t xml:space="preserve">     X</w:t>
            </w:r>
          </w:p>
        </w:tc>
        <w:tc>
          <w:tcPr>
            <w:tcW w:w="1334" w:type="pct"/>
            <w:gridSpan w:val="6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Entre:       </w:t>
            </w:r>
          </w:p>
        </w:tc>
        <w:tc>
          <w:tcPr>
            <w:tcW w:w="856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Indistinto</w:t>
            </w:r>
            <w:r w:rsidR="00867B75">
              <w:rPr>
                <w:rFonts w:ascii="Verdana" w:hAnsi="Verdana" w:cs="Arial"/>
                <w:sz w:val="20"/>
              </w:rPr>
              <w:t xml:space="preserve">  X   </w:t>
            </w:r>
          </w:p>
        </w:tc>
        <w:tc>
          <w:tcPr>
            <w:tcW w:w="953" w:type="pct"/>
            <w:gridSpan w:val="4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(F)</w:t>
            </w:r>
          </w:p>
        </w:tc>
        <w:tc>
          <w:tcPr>
            <w:tcW w:w="666" w:type="pct"/>
            <w:gridSpan w:val="3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(M)</w:t>
            </w:r>
          </w:p>
        </w:tc>
      </w:tr>
      <w:tr w:rsidR="008C3490" w:rsidRPr="0045725C" w:rsidTr="00A92DFC">
        <w:trPr>
          <w:trHeight w:val="365"/>
        </w:trPr>
        <w:tc>
          <w:tcPr>
            <w:tcW w:w="2525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Carga </w:t>
            </w:r>
            <w:r w:rsidR="00887D9B">
              <w:rPr>
                <w:rFonts w:ascii="Verdana" w:hAnsi="Verdana" w:cs="Arial"/>
                <w:sz w:val="20"/>
              </w:rPr>
              <w:t>h</w:t>
            </w:r>
            <w:r w:rsidRPr="0045725C">
              <w:rPr>
                <w:rFonts w:ascii="Verdana" w:hAnsi="Verdana" w:cs="Arial"/>
                <w:sz w:val="20"/>
              </w:rPr>
              <w:t>oraria (1)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Plazo estimado de contratación</w:t>
            </w:r>
          </w:p>
        </w:tc>
      </w:tr>
      <w:tr w:rsidR="008C3490" w:rsidRPr="0045725C" w:rsidTr="00F04652">
        <w:trPr>
          <w:trHeight w:val="413"/>
        </w:trPr>
        <w:tc>
          <w:tcPr>
            <w:tcW w:w="1195" w:type="pct"/>
            <w:gridSpan w:val="3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Full Time</w:t>
            </w:r>
            <w:r w:rsidR="00867B75">
              <w:rPr>
                <w:rFonts w:ascii="Verdana" w:hAnsi="Verdana" w:cs="Arial"/>
                <w:sz w:val="20"/>
              </w:rPr>
              <w:t xml:space="preserve">        X</w:t>
            </w:r>
          </w:p>
        </w:tc>
        <w:tc>
          <w:tcPr>
            <w:tcW w:w="1330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Part Time</w:t>
            </w:r>
          </w:p>
        </w:tc>
        <w:tc>
          <w:tcPr>
            <w:tcW w:w="2475" w:type="pct"/>
            <w:gridSpan w:val="12"/>
          </w:tcPr>
          <w:p w:rsidR="008C3490" w:rsidRPr="0045725C" w:rsidRDefault="00867B75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3 meses a prueba y luego relación de dependencia</w:t>
            </w:r>
          </w:p>
        </w:tc>
      </w:tr>
      <w:tr w:rsidR="008C3490" w:rsidRPr="0045725C" w:rsidTr="00A92DFC">
        <w:trPr>
          <w:trHeight w:val="35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Perfil </w:t>
            </w:r>
            <w:r w:rsidR="00887D9B">
              <w:rPr>
                <w:rFonts w:ascii="Verdana" w:hAnsi="Verdana" w:cs="Arial"/>
                <w:sz w:val="20"/>
              </w:rPr>
              <w:t>d</w:t>
            </w:r>
            <w:r w:rsidRPr="0045725C">
              <w:rPr>
                <w:rFonts w:ascii="Verdana" w:hAnsi="Verdana" w:cs="Arial"/>
                <w:sz w:val="20"/>
              </w:rPr>
              <w:t>eseado (1)</w:t>
            </w:r>
          </w:p>
        </w:tc>
      </w:tr>
      <w:tr w:rsidR="00761681" w:rsidRPr="00761681" w:rsidTr="00F04652">
        <w:trPr>
          <w:trHeight w:val="473"/>
        </w:trPr>
        <w:tc>
          <w:tcPr>
            <w:tcW w:w="612" w:type="pct"/>
            <w:tcBorders>
              <w:bottom w:val="single" w:sz="4" w:space="0" w:color="auto"/>
            </w:tcBorders>
            <w:vAlign w:val="center"/>
          </w:tcPr>
          <w:p w:rsidR="008C3490" w:rsidRPr="00761681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>Júnior</w:t>
            </w:r>
          </w:p>
        </w:tc>
        <w:tc>
          <w:tcPr>
            <w:tcW w:w="603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761681" w:rsidRDefault="00867B75" w:rsidP="00F04652">
            <w:pPr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 xml:space="preserve">       </w:t>
            </w:r>
          </w:p>
        </w:tc>
        <w:tc>
          <w:tcPr>
            <w:tcW w:w="703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761681" w:rsidRDefault="008C3490" w:rsidP="00F01EEA">
            <w:pPr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>S. Senior</w:t>
            </w:r>
          </w:p>
        </w:tc>
        <w:tc>
          <w:tcPr>
            <w:tcW w:w="607" w:type="pct"/>
            <w:gridSpan w:val="2"/>
            <w:tcBorders>
              <w:bottom w:val="single" w:sz="4" w:space="0" w:color="auto"/>
            </w:tcBorders>
          </w:tcPr>
          <w:p w:rsidR="00F04652" w:rsidRPr="00761681" w:rsidRDefault="00F04652" w:rsidP="00443FCE">
            <w:pPr>
              <w:rPr>
                <w:rFonts w:ascii="Verdana" w:hAnsi="Verdana" w:cs="Arial"/>
                <w:sz w:val="20"/>
              </w:rPr>
            </w:pPr>
          </w:p>
          <w:p w:rsidR="008C3490" w:rsidRPr="00761681" w:rsidRDefault="00F04652" w:rsidP="00FB784F">
            <w:pPr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 xml:space="preserve">  </w:t>
            </w:r>
            <w:r w:rsidR="005E163F" w:rsidRPr="00761681">
              <w:rPr>
                <w:rFonts w:ascii="Verdana" w:hAnsi="Verdana" w:cs="Arial"/>
                <w:sz w:val="20"/>
              </w:rPr>
              <w:t>X</w:t>
            </w:r>
          </w:p>
        </w:tc>
        <w:tc>
          <w:tcPr>
            <w:tcW w:w="611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761681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>Senior</w:t>
            </w:r>
          </w:p>
        </w:tc>
        <w:tc>
          <w:tcPr>
            <w:tcW w:w="605" w:type="pct"/>
            <w:gridSpan w:val="4"/>
            <w:tcBorders>
              <w:bottom w:val="single" w:sz="4" w:space="0" w:color="auto"/>
            </w:tcBorders>
          </w:tcPr>
          <w:p w:rsidR="002F5DEF" w:rsidRPr="00761681" w:rsidRDefault="002F5DEF" w:rsidP="002F5DEF">
            <w:pPr>
              <w:rPr>
                <w:rFonts w:ascii="Verdana" w:hAnsi="Verdana" w:cs="Arial"/>
                <w:sz w:val="20"/>
              </w:rPr>
            </w:pPr>
          </w:p>
          <w:p w:rsidR="008C3490" w:rsidRPr="00761681" w:rsidRDefault="008C3490" w:rsidP="002F5DEF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688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761681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>Consultor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</w:tcPr>
          <w:p w:rsidR="008C3490" w:rsidRPr="00761681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1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Estudios </w:t>
            </w:r>
          </w:p>
        </w:tc>
      </w:tr>
      <w:tr w:rsidR="008C3490" w:rsidRPr="0045725C" w:rsidTr="00A92DFC">
        <w:tc>
          <w:tcPr>
            <w:tcW w:w="1215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Carrera</w:t>
            </w:r>
          </w:p>
        </w:tc>
        <w:tc>
          <w:tcPr>
            <w:tcW w:w="1310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8C3490" w:rsidRPr="0045725C" w:rsidRDefault="008C3490" w:rsidP="00EA5AB5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Universidad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Nivel (1)</w:t>
            </w:r>
          </w:p>
        </w:tc>
      </w:tr>
      <w:tr w:rsidR="008C3490" w:rsidRPr="0045725C" w:rsidTr="00F04652">
        <w:tc>
          <w:tcPr>
            <w:tcW w:w="1215" w:type="pct"/>
            <w:gridSpan w:val="4"/>
            <w:vMerge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10" w:type="pct"/>
            <w:gridSpan w:val="4"/>
            <w:vMerge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6" w:type="pct"/>
            <w:gridSpan w:val="7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Estudiante</w:t>
            </w:r>
          </w:p>
        </w:tc>
        <w:tc>
          <w:tcPr>
            <w:tcW w:w="1259" w:type="pct"/>
            <w:gridSpan w:val="5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Graduado</w:t>
            </w:r>
          </w:p>
        </w:tc>
      </w:tr>
      <w:tr w:rsidR="00F04652" w:rsidRPr="0045725C" w:rsidTr="00F04652">
        <w:trPr>
          <w:trHeight w:val="717"/>
        </w:trPr>
        <w:tc>
          <w:tcPr>
            <w:tcW w:w="1215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  <w:r w:rsidRPr="00867B75">
              <w:rPr>
                <w:rFonts w:ascii="Verdana" w:hAnsi="Verdana" w:cs="Arial"/>
                <w:sz w:val="20"/>
              </w:rPr>
              <w:t>Sistemas o carreras afines</w:t>
            </w:r>
          </w:p>
        </w:tc>
        <w:tc>
          <w:tcPr>
            <w:tcW w:w="1310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6" w:type="pct"/>
            <w:gridSpan w:val="7"/>
          </w:tcPr>
          <w:p w:rsidR="00F04652" w:rsidRPr="00761681" w:rsidRDefault="00F04652" w:rsidP="00443FCE">
            <w:pPr>
              <w:rPr>
                <w:rFonts w:ascii="Verdana" w:hAnsi="Verdana" w:cs="Arial"/>
                <w:sz w:val="20"/>
              </w:rPr>
            </w:pPr>
          </w:p>
          <w:p w:rsidR="00F04652" w:rsidRPr="00761681" w:rsidRDefault="00F04652" w:rsidP="002F5DEF">
            <w:pPr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 xml:space="preserve">        </w:t>
            </w:r>
            <w:r w:rsidR="005E163F" w:rsidRPr="00761681">
              <w:rPr>
                <w:rFonts w:ascii="Verdana" w:hAnsi="Verdana" w:cs="Arial"/>
                <w:sz w:val="20"/>
              </w:rPr>
              <w:t xml:space="preserve">      X</w:t>
            </w:r>
            <w:r w:rsidRPr="00761681">
              <w:rPr>
                <w:rFonts w:ascii="Verdana" w:hAnsi="Verdana" w:cs="Arial"/>
                <w:sz w:val="20"/>
              </w:rPr>
              <w:t xml:space="preserve">    </w:t>
            </w:r>
          </w:p>
        </w:tc>
        <w:tc>
          <w:tcPr>
            <w:tcW w:w="1259" w:type="pct"/>
            <w:gridSpan w:val="5"/>
          </w:tcPr>
          <w:p w:rsidR="00F04652" w:rsidRPr="00761681" w:rsidRDefault="00F04652" w:rsidP="00F310B4">
            <w:pPr>
              <w:rPr>
                <w:rFonts w:ascii="Verdana" w:hAnsi="Verdana" w:cs="Arial"/>
                <w:sz w:val="20"/>
              </w:rPr>
            </w:pPr>
          </w:p>
          <w:p w:rsidR="00F04652" w:rsidRPr="00761681" w:rsidRDefault="00F04652" w:rsidP="00F310B4">
            <w:pPr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 xml:space="preserve">             X</w:t>
            </w:r>
          </w:p>
        </w:tc>
      </w:tr>
      <w:tr w:rsidR="00F04652" w:rsidRPr="0045725C" w:rsidTr="00A92DFC">
        <w:trPr>
          <w:trHeight w:val="453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F04652" w:rsidRPr="0045725C" w:rsidRDefault="00F04652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Conocimientos de </w:t>
            </w:r>
            <w:r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diomas (1)</w:t>
            </w:r>
          </w:p>
        </w:tc>
      </w:tr>
      <w:tr w:rsidR="00F04652" w:rsidRPr="0045725C" w:rsidTr="00F04652">
        <w:trPr>
          <w:trHeight w:val="352"/>
        </w:trPr>
        <w:tc>
          <w:tcPr>
            <w:tcW w:w="1215" w:type="pct"/>
            <w:gridSpan w:val="4"/>
            <w:vAlign w:val="center"/>
          </w:tcPr>
          <w:p w:rsidR="00F04652" w:rsidRPr="0045725C" w:rsidRDefault="00F04652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Idioma</w:t>
            </w:r>
          </w:p>
        </w:tc>
        <w:tc>
          <w:tcPr>
            <w:tcW w:w="1310" w:type="pct"/>
            <w:gridSpan w:val="4"/>
            <w:vAlign w:val="center"/>
          </w:tcPr>
          <w:p w:rsidR="00F04652" w:rsidRPr="0045725C" w:rsidRDefault="00F04652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b</w:t>
            </w:r>
            <w:r w:rsidRPr="0045725C">
              <w:rPr>
                <w:rFonts w:ascii="Verdana" w:hAnsi="Verdana" w:cs="Arial"/>
                <w:sz w:val="20"/>
              </w:rPr>
              <w:t>ásico</w:t>
            </w:r>
          </w:p>
        </w:tc>
        <w:tc>
          <w:tcPr>
            <w:tcW w:w="1216" w:type="pct"/>
            <w:gridSpan w:val="7"/>
            <w:vAlign w:val="center"/>
          </w:tcPr>
          <w:p w:rsidR="00F04652" w:rsidRPr="0045725C" w:rsidRDefault="00F04652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ntermedio</w:t>
            </w:r>
          </w:p>
        </w:tc>
        <w:tc>
          <w:tcPr>
            <w:tcW w:w="1259" w:type="pct"/>
            <w:gridSpan w:val="5"/>
            <w:vAlign w:val="center"/>
          </w:tcPr>
          <w:p w:rsidR="00F04652" w:rsidRPr="0045725C" w:rsidRDefault="00F04652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a</w:t>
            </w:r>
            <w:r w:rsidRPr="0045725C">
              <w:rPr>
                <w:rFonts w:ascii="Verdana" w:hAnsi="Verdana" w:cs="Arial"/>
                <w:sz w:val="20"/>
              </w:rPr>
              <w:t>vanzado</w:t>
            </w:r>
          </w:p>
        </w:tc>
      </w:tr>
      <w:tr w:rsidR="00F04652" w:rsidRPr="0045725C" w:rsidTr="00F04652">
        <w:trPr>
          <w:trHeight w:val="271"/>
        </w:trPr>
        <w:tc>
          <w:tcPr>
            <w:tcW w:w="1215" w:type="pct"/>
            <w:gridSpan w:val="4"/>
            <w:vAlign w:val="center"/>
          </w:tcPr>
          <w:p w:rsidR="00F04652" w:rsidRPr="0045725C" w:rsidRDefault="00F04652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Inglés</w:t>
            </w:r>
          </w:p>
        </w:tc>
        <w:tc>
          <w:tcPr>
            <w:tcW w:w="1310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 X</w:t>
            </w:r>
          </w:p>
        </w:tc>
        <w:tc>
          <w:tcPr>
            <w:tcW w:w="1216" w:type="pct"/>
            <w:gridSpan w:val="7"/>
          </w:tcPr>
          <w:p w:rsidR="00F04652" w:rsidRPr="0045725C" w:rsidRDefault="00F04652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59" w:type="pct"/>
            <w:gridSpan w:val="5"/>
          </w:tcPr>
          <w:p w:rsidR="00F04652" w:rsidRPr="0045725C" w:rsidRDefault="00F04652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F04652" w:rsidRPr="0045725C" w:rsidTr="00F04652">
        <w:trPr>
          <w:trHeight w:val="341"/>
        </w:trPr>
        <w:tc>
          <w:tcPr>
            <w:tcW w:w="1215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Otro:</w:t>
            </w:r>
          </w:p>
        </w:tc>
        <w:tc>
          <w:tcPr>
            <w:tcW w:w="1310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6" w:type="pct"/>
            <w:gridSpan w:val="7"/>
          </w:tcPr>
          <w:p w:rsidR="00F04652" w:rsidRPr="0045725C" w:rsidRDefault="00F04652" w:rsidP="00952485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59" w:type="pct"/>
            <w:gridSpan w:val="5"/>
          </w:tcPr>
          <w:p w:rsidR="00F04652" w:rsidRPr="0045725C" w:rsidRDefault="00F04652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p w:rsidR="008C3490" w:rsidRPr="0045725C" w:rsidRDefault="008C3490" w:rsidP="008C3490">
      <w:pPr>
        <w:numPr>
          <w:ilvl w:val="0"/>
          <w:numId w:val="2"/>
        </w:numPr>
        <w:tabs>
          <w:tab w:val="clear" w:pos="720"/>
          <w:tab w:val="num" w:pos="0"/>
        </w:tabs>
        <w:ind w:left="360"/>
        <w:jc w:val="both"/>
        <w:rPr>
          <w:rFonts w:ascii="Verdana" w:hAnsi="Verdana" w:cs="Arial"/>
          <w:sz w:val="16"/>
          <w:szCs w:val="16"/>
        </w:rPr>
      </w:pPr>
      <w:r w:rsidRPr="0045725C">
        <w:rPr>
          <w:rFonts w:ascii="Verdana" w:hAnsi="Verdana" w:cs="Arial"/>
          <w:sz w:val="16"/>
          <w:szCs w:val="16"/>
        </w:rPr>
        <w:t>Completar con una X</w:t>
      </w:r>
      <w:r w:rsidRPr="0045725C">
        <w:rPr>
          <w:rFonts w:ascii="Verdana" w:hAnsi="Verdana" w:cs="Arial"/>
          <w:sz w:val="16"/>
          <w:szCs w:val="16"/>
        </w:rPr>
        <w:tab/>
      </w:r>
    </w:p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5"/>
        <w:gridCol w:w="6741"/>
      </w:tblGrid>
      <w:tr w:rsidR="008C3490" w:rsidRPr="0045725C" w:rsidTr="00B06D66">
        <w:trPr>
          <w:trHeight w:val="569"/>
        </w:trPr>
        <w:tc>
          <w:tcPr>
            <w:tcW w:w="5000" w:type="pct"/>
            <w:gridSpan w:val="2"/>
            <w:tcBorders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EA5AB5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Descripción de</w:t>
            </w:r>
            <w:r w:rsidR="00B06D66">
              <w:rPr>
                <w:rFonts w:ascii="Verdana" w:hAnsi="Verdana" w:cs="Arial"/>
                <w:sz w:val="20"/>
              </w:rPr>
              <w:t>l puesto</w:t>
            </w:r>
          </w:p>
        </w:tc>
      </w:tr>
      <w:tr w:rsidR="008C3490" w:rsidRPr="0045725C" w:rsidTr="00B06D66">
        <w:trPr>
          <w:trHeight w:val="901"/>
        </w:trPr>
        <w:tc>
          <w:tcPr>
            <w:tcW w:w="1469" w:type="pct"/>
            <w:vAlign w:val="center"/>
          </w:tcPr>
          <w:p w:rsidR="008C3490" w:rsidRPr="0045725C" w:rsidRDefault="0045725C" w:rsidP="00B06D66">
            <w:pPr>
              <w:pStyle w:val="Encabezado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Franja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salarial sugerida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BC7D7A">
            <w:pPr>
              <w:spacing w:before="60" w:after="60"/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 xml:space="preserve">Entre $ </w:t>
            </w:r>
            <w:r w:rsidR="00BC7D7A" w:rsidRPr="00761681">
              <w:rPr>
                <w:rFonts w:ascii="Verdana" w:hAnsi="Verdana" w:cs="Arial"/>
                <w:sz w:val="20"/>
              </w:rPr>
              <w:t>22</w:t>
            </w:r>
            <w:r w:rsidRPr="00761681">
              <w:rPr>
                <w:rFonts w:ascii="Verdana" w:hAnsi="Verdana" w:cs="Arial"/>
                <w:sz w:val="20"/>
              </w:rPr>
              <w:t xml:space="preserve">.000 y $ </w:t>
            </w:r>
            <w:r w:rsidR="00F04652" w:rsidRPr="00761681">
              <w:rPr>
                <w:rFonts w:ascii="Verdana" w:hAnsi="Verdana" w:cs="Arial"/>
                <w:sz w:val="20"/>
              </w:rPr>
              <w:t>2</w:t>
            </w:r>
            <w:r w:rsidR="00BC7D7A" w:rsidRPr="00761681">
              <w:rPr>
                <w:rFonts w:ascii="Verdana" w:hAnsi="Verdana" w:cs="Arial"/>
                <w:sz w:val="20"/>
              </w:rPr>
              <w:t>5</w:t>
            </w:r>
            <w:r w:rsidRPr="00761681">
              <w:rPr>
                <w:rFonts w:ascii="Verdana" w:hAnsi="Verdana" w:cs="Arial"/>
                <w:sz w:val="20"/>
              </w:rPr>
              <w:t>.000 brutos</w:t>
            </w:r>
          </w:p>
        </w:tc>
      </w:tr>
      <w:tr w:rsidR="008C3490" w:rsidRPr="0045725C" w:rsidTr="0045725C">
        <w:trPr>
          <w:cantSplit/>
          <w:trHeight w:val="1162"/>
        </w:trPr>
        <w:tc>
          <w:tcPr>
            <w:tcW w:w="1469" w:type="pct"/>
            <w:vAlign w:val="center"/>
          </w:tcPr>
          <w:p w:rsidR="008C3490" w:rsidRPr="0045725C" w:rsidRDefault="00534007" w:rsidP="00534007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>
              <w:rPr>
                <w:rFonts w:ascii="Verdana" w:hAnsi="Verdana" w:cs="Arial"/>
                <w:noProof/>
                <w:sz w:val="20"/>
              </w:rPr>
              <w:lastRenderedPageBreak/>
              <w:t xml:space="preserve">Funciones del puesto </w:t>
            </w:r>
            <w:r w:rsidR="008C3490" w:rsidRPr="0045725C">
              <w:rPr>
                <w:rFonts w:ascii="Verdana" w:hAnsi="Verdana" w:cs="Arial"/>
                <w:noProof/>
                <w:sz w:val="20"/>
              </w:rPr>
              <w:t>a cubrir</w:t>
            </w:r>
          </w:p>
        </w:tc>
        <w:tc>
          <w:tcPr>
            <w:tcW w:w="3531" w:type="pct"/>
            <w:tcBorders>
              <w:top w:val="single" w:sz="4" w:space="0" w:color="auto"/>
            </w:tcBorders>
          </w:tcPr>
          <w:p w:rsidR="00386E02" w:rsidRDefault="00386E02" w:rsidP="00386E02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  <w:p w:rsidR="00987EF4" w:rsidRPr="00987EF4" w:rsidRDefault="00987EF4" w:rsidP="00987EF4">
            <w:pPr>
              <w:pStyle w:val="Prrafodelista"/>
              <w:numPr>
                <w:ilvl w:val="0"/>
                <w:numId w:val="4"/>
              </w:numPr>
              <w:rPr>
                <w:rFonts w:ascii="Verdana" w:hAnsi="Verdana" w:cs="Arial"/>
                <w:sz w:val="20"/>
              </w:rPr>
            </w:pPr>
            <w:r w:rsidRPr="00987EF4">
              <w:rPr>
                <w:rFonts w:ascii="Verdana" w:hAnsi="Verdana" w:cs="Arial"/>
                <w:sz w:val="20"/>
              </w:rPr>
              <w:t>Análisis y relevamientos</w:t>
            </w:r>
          </w:p>
          <w:p w:rsidR="00987EF4" w:rsidRPr="00987EF4" w:rsidRDefault="00987EF4" w:rsidP="00987EF4">
            <w:pPr>
              <w:pStyle w:val="Prrafodelista"/>
              <w:numPr>
                <w:ilvl w:val="0"/>
                <w:numId w:val="4"/>
              </w:numPr>
              <w:rPr>
                <w:rFonts w:ascii="Verdana" w:hAnsi="Verdana" w:cs="Arial"/>
                <w:sz w:val="20"/>
              </w:rPr>
            </w:pPr>
            <w:r w:rsidRPr="00987EF4">
              <w:rPr>
                <w:rFonts w:ascii="Verdana" w:hAnsi="Verdana" w:cs="Arial"/>
                <w:sz w:val="20"/>
              </w:rPr>
              <w:t xml:space="preserve">Especificación de requerimientos </w:t>
            </w:r>
          </w:p>
          <w:p w:rsidR="00987EF4" w:rsidRPr="00987EF4" w:rsidRDefault="00987EF4" w:rsidP="00987EF4">
            <w:pPr>
              <w:pStyle w:val="Prrafodelista"/>
              <w:numPr>
                <w:ilvl w:val="0"/>
                <w:numId w:val="4"/>
              </w:numPr>
              <w:rPr>
                <w:rFonts w:ascii="Verdana" w:hAnsi="Verdana" w:cs="Arial"/>
                <w:sz w:val="20"/>
              </w:rPr>
            </w:pPr>
            <w:r w:rsidRPr="00987EF4">
              <w:rPr>
                <w:rFonts w:ascii="Verdana" w:hAnsi="Verdana" w:cs="Arial"/>
                <w:sz w:val="20"/>
              </w:rPr>
              <w:t>Seguimiento</w:t>
            </w:r>
            <w:r w:rsidR="00761681">
              <w:rPr>
                <w:rFonts w:ascii="Verdana" w:hAnsi="Verdana" w:cs="Arial"/>
                <w:sz w:val="20"/>
              </w:rPr>
              <w:t xml:space="preserve"> </w:t>
            </w:r>
            <w:r w:rsidRPr="00987EF4">
              <w:rPr>
                <w:rFonts w:ascii="Verdana" w:hAnsi="Verdana" w:cs="Arial"/>
                <w:sz w:val="20"/>
              </w:rPr>
              <w:t>de temas</w:t>
            </w:r>
          </w:p>
          <w:p w:rsidR="00987EF4" w:rsidRPr="00987EF4" w:rsidRDefault="00987EF4" w:rsidP="00987EF4">
            <w:pPr>
              <w:pStyle w:val="Prrafodelista"/>
              <w:numPr>
                <w:ilvl w:val="0"/>
                <w:numId w:val="4"/>
              </w:numPr>
              <w:rPr>
                <w:rFonts w:ascii="Verdana" w:hAnsi="Verdana" w:cs="Arial"/>
                <w:sz w:val="20"/>
              </w:rPr>
            </w:pPr>
            <w:r w:rsidRPr="00987EF4">
              <w:rPr>
                <w:rFonts w:ascii="Verdana" w:hAnsi="Verdana" w:cs="Arial"/>
                <w:sz w:val="20"/>
              </w:rPr>
              <w:t>Reuniones con usuarios</w:t>
            </w:r>
          </w:p>
          <w:p w:rsidR="00987EF4" w:rsidRPr="00987EF4" w:rsidRDefault="00987EF4" w:rsidP="00987EF4">
            <w:pPr>
              <w:pStyle w:val="Prrafodelista"/>
              <w:numPr>
                <w:ilvl w:val="0"/>
                <w:numId w:val="4"/>
              </w:numPr>
              <w:spacing w:before="40" w:after="40"/>
              <w:rPr>
                <w:rFonts w:ascii="Verdana" w:hAnsi="Verdana" w:cs="Arial"/>
                <w:sz w:val="20"/>
                <w:lang w:val="es-AR"/>
              </w:rPr>
            </w:pPr>
            <w:r w:rsidRPr="00987EF4">
              <w:rPr>
                <w:rFonts w:ascii="Verdana" w:hAnsi="Verdana" w:cs="Arial"/>
                <w:sz w:val="20"/>
                <w:lang w:val="es-AR"/>
              </w:rPr>
              <w:t>Identificar y entender problemas</w:t>
            </w:r>
          </w:p>
          <w:p w:rsidR="00987EF4" w:rsidRPr="00987EF4" w:rsidRDefault="00987EF4" w:rsidP="00987EF4">
            <w:pPr>
              <w:pStyle w:val="Prrafodelista"/>
              <w:numPr>
                <w:ilvl w:val="0"/>
                <w:numId w:val="4"/>
              </w:numPr>
              <w:spacing w:before="40" w:after="40"/>
              <w:rPr>
                <w:rFonts w:ascii="Verdana" w:hAnsi="Verdana" w:cs="Arial"/>
                <w:sz w:val="20"/>
                <w:lang w:val="es-AR"/>
              </w:rPr>
            </w:pPr>
            <w:r w:rsidRPr="00987EF4">
              <w:rPr>
                <w:rFonts w:ascii="Verdana" w:hAnsi="Verdana" w:cs="Arial"/>
                <w:sz w:val="20"/>
                <w:lang w:val="es-AR"/>
              </w:rPr>
              <w:t>Documentación</w:t>
            </w:r>
          </w:p>
          <w:p w:rsidR="00987EF4" w:rsidRDefault="00987EF4" w:rsidP="00987EF4">
            <w:pPr>
              <w:pStyle w:val="Prrafodelista"/>
              <w:numPr>
                <w:ilvl w:val="0"/>
                <w:numId w:val="4"/>
              </w:numPr>
              <w:spacing w:before="40" w:after="40"/>
              <w:rPr>
                <w:rFonts w:ascii="Verdana" w:hAnsi="Verdana" w:cs="Arial"/>
                <w:sz w:val="20"/>
              </w:rPr>
            </w:pPr>
            <w:r w:rsidRPr="00987EF4">
              <w:rPr>
                <w:rFonts w:ascii="Verdana" w:hAnsi="Verdana" w:cs="Arial"/>
                <w:sz w:val="20"/>
                <w:lang w:val="es-AR"/>
              </w:rPr>
              <w:t>Soporte a usuarios</w:t>
            </w:r>
          </w:p>
          <w:p w:rsidR="00867B75" w:rsidRPr="0045725C" w:rsidRDefault="00867B75" w:rsidP="00987EF4">
            <w:pPr>
              <w:pStyle w:val="Prrafodelista"/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34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 xml:space="preserve">Requisitos </w:t>
            </w:r>
            <w:r w:rsidR="00887D9B">
              <w:rPr>
                <w:rFonts w:ascii="Verdana" w:hAnsi="Verdana" w:cs="Arial"/>
                <w:noProof/>
                <w:sz w:val="20"/>
              </w:rPr>
              <w:t>i</w:t>
            </w:r>
            <w:r w:rsidRPr="0045725C">
              <w:rPr>
                <w:rFonts w:ascii="Verdana" w:hAnsi="Verdana" w:cs="Arial"/>
                <w:noProof/>
                <w:sz w:val="20"/>
              </w:rPr>
              <w:t>mprescindibles</w:t>
            </w:r>
          </w:p>
        </w:tc>
        <w:tc>
          <w:tcPr>
            <w:tcW w:w="3531" w:type="pct"/>
          </w:tcPr>
          <w:p w:rsidR="00987EF4" w:rsidRPr="00987EF4" w:rsidRDefault="00761681" w:rsidP="00987EF4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  </w:t>
            </w:r>
            <w:r w:rsidR="00987EF4" w:rsidRPr="00987EF4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- </w:t>
            </w: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</w:t>
            </w:r>
            <w:r w:rsidR="00987EF4" w:rsidRPr="00987EF4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Ser metódico y ordenado</w:t>
            </w:r>
          </w:p>
          <w:p w:rsidR="00987EF4" w:rsidRPr="00987EF4" w:rsidRDefault="00761681" w:rsidP="00987EF4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  </w:t>
            </w:r>
            <w:r w:rsidR="00987EF4" w:rsidRPr="00987EF4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</w:t>
            </w: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</w:t>
            </w:r>
            <w:r w:rsidR="00987EF4" w:rsidRPr="00987EF4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Tener facilidad para relacionarse con gente</w:t>
            </w:r>
          </w:p>
          <w:p w:rsidR="00987EF4" w:rsidRPr="00987EF4" w:rsidRDefault="00761681" w:rsidP="00987EF4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  </w:t>
            </w:r>
            <w:r w:rsidR="00987EF4" w:rsidRPr="00987EF4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- </w:t>
            </w: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</w:t>
            </w:r>
            <w:r w:rsidR="00987EF4" w:rsidRPr="00987EF4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Buena comunicación (oral y escrita)</w:t>
            </w:r>
          </w:p>
          <w:p w:rsidR="008C3490" w:rsidRPr="00987EF4" w:rsidRDefault="00761681" w:rsidP="00987EF4">
            <w:pPr>
              <w:pStyle w:val="NormalWeb"/>
              <w:rPr>
                <w:rFonts w:ascii="Verdana" w:eastAsia="Times New Roman" w:hAnsi="Verdana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  </w:t>
            </w:r>
            <w:r w:rsidR="00987EF4" w:rsidRPr="00987EF4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- </w:t>
            </w: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</w:t>
            </w:r>
            <w:r w:rsidR="00987EF4" w:rsidRPr="00987EF4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Capacidad de adaptación al cambio </w:t>
            </w: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443FCE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>Deseable (que sepa / conozca)</w:t>
            </w:r>
          </w:p>
        </w:tc>
        <w:tc>
          <w:tcPr>
            <w:tcW w:w="3531" w:type="pct"/>
          </w:tcPr>
          <w:p w:rsidR="00B538C9" w:rsidRDefault="00B538C9" w:rsidP="00386E02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  <w:p w:rsidR="005E163F" w:rsidRPr="005E163F" w:rsidRDefault="005E163F" w:rsidP="005E163F">
            <w:pPr>
              <w:rPr>
                <w:rFonts w:ascii="Verdana" w:hAnsi="Verdana" w:cs="Arial"/>
                <w:sz w:val="20"/>
              </w:rPr>
            </w:pPr>
            <w:r w:rsidRPr="005E163F">
              <w:rPr>
                <w:rFonts w:ascii="Verdana" w:hAnsi="Verdana" w:cs="Arial"/>
                <w:sz w:val="20"/>
              </w:rPr>
              <w:t xml:space="preserve">     -    Conocimiento de procesos de negocio bancario</w:t>
            </w:r>
          </w:p>
          <w:p w:rsidR="008C3490" w:rsidRPr="005E163F" w:rsidRDefault="005E163F" w:rsidP="00761681">
            <w:pPr>
              <w:rPr>
                <w:color w:val="1F497D"/>
              </w:rPr>
            </w:pPr>
            <w:r w:rsidRPr="005E163F">
              <w:rPr>
                <w:rFonts w:ascii="Verdana" w:hAnsi="Verdana" w:cs="Arial"/>
                <w:sz w:val="20"/>
              </w:rPr>
              <w:t xml:space="preserve">     -    Conocimientos de base de datos</w:t>
            </w:r>
          </w:p>
        </w:tc>
      </w:tr>
      <w:tr w:rsidR="008C3490" w:rsidRPr="0045725C" w:rsidTr="00F551AB">
        <w:trPr>
          <w:cantSplit/>
          <w:trHeight w:val="1189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 xml:space="preserve">Características </w:t>
            </w:r>
            <w:r w:rsidR="00887D9B">
              <w:rPr>
                <w:rFonts w:ascii="Verdana" w:hAnsi="Verdana" w:cs="Arial"/>
                <w:noProof/>
                <w:sz w:val="20"/>
              </w:rPr>
              <w:t>p</w:t>
            </w:r>
            <w:r w:rsidRPr="0045725C">
              <w:rPr>
                <w:rFonts w:ascii="Verdana" w:hAnsi="Verdana" w:cs="Arial"/>
                <w:noProof/>
                <w:sz w:val="20"/>
              </w:rPr>
              <w:t xml:space="preserve">ersonales </w:t>
            </w:r>
          </w:p>
        </w:tc>
        <w:tc>
          <w:tcPr>
            <w:tcW w:w="3531" w:type="pct"/>
          </w:tcPr>
          <w:p w:rsidR="00BC7D7A" w:rsidRDefault="00BC7D7A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</w:p>
          <w:p w:rsidR="00761681" w:rsidRDefault="00761681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  </w:t>
            </w:r>
            <w:r w:rsidR="00A76710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</w:t>
            </w:r>
            <w:r w:rsidR="00867B75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  </w:t>
            </w: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</w:t>
            </w:r>
            <w:r w:rsidR="00867B75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Ganas de aprender y desarrollarse como profesional de </w:t>
            </w:r>
            <w:r w:rsidR="00F551AB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</w:t>
            </w: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</w:t>
            </w:r>
          </w:p>
          <w:p w:rsidR="00867B75" w:rsidRPr="00867B75" w:rsidRDefault="00761681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       </w:t>
            </w:r>
            <w:r w:rsidR="00867B75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sistemas</w:t>
            </w:r>
          </w:p>
          <w:p w:rsidR="00867B75" w:rsidRPr="00867B75" w:rsidRDefault="00761681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  </w:t>
            </w:r>
            <w:r w:rsidR="00A76710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</w:t>
            </w:r>
            <w:r w:rsidR="00867B75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  </w:t>
            </w: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</w:t>
            </w:r>
            <w:r w:rsidR="00867B75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Interés en trabajar en equipo</w:t>
            </w:r>
          </w:p>
          <w:p w:rsidR="008C3490" w:rsidRDefault="00761681" w:rsidP="00F551AB">
            <w:p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</w:t>
            </w:r>
            <w:r w:rsidR="00A76710">
              <w:rPr>
                <w:rFonts w:ascii="Verdana" w:hAnsi="Verdana" w:cs="Arial"/>
                <w:sz w:val="20"/>
              </w:rPr>
              <w:t>-</w:t>
            </w:r>
            <w:r w:rsidR="00867B75" w:rsidRPr="00867B75">
              <w:rPr>
                <w:rFonts w:ascii="Verdana" w:hAnsi="Verdana" w:cs="Arial"/>
                <w:sz w:val="20"/>
              </w:rPr>
              <w:t>  </w:t>
            </w:r>
            <w:r>
              <w:rPr>
                <w:rFonts w:ascii="Verdana" w:hAnsi="Verdana" w:cs="Arial"/>
                <w:sz w:val="20"/>
              </w:rPr>
              <w:t xml:space="preserve">  </w:t>
            </w:r>
            <w:r w:rsidR="00867B75" w:rsidRPr="00867B75">
              <w:rPr>
                <w:rFonts w:ascii="Verdana" w:hAnsi="Verdana" w:cs="Arial"/>
                <w:sz w:val="20"/>
              </w:rPr>
              <w:t>Compromiso con las tareas asignadas</w:t>
            </w:r>
          </w:p>
          <w:p w:rsidR="00BC7D7A" w:rsidRDefault="00BC7D7A" w:rsidP="00F551AB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  <w:p w:rsidR="00BC7D7A" w:rsidRDefault="00761681" w:rsidP="00BC7D7A">
            <w:p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</w:t>
            </w:r>
            <w:r w:rsidR="00BC7D7A">
              <w:rPr>
                <w:rFonts w:ascii="Verdana" w:hAnsi="Verdana" w:cs="Arial"/>
                <w:sz w:val="20"/>
              </w:rPr>
              <w:t>-</w:t>
            </w:r>
            <w:r w:rsidR="00BC7D7A" w:rsidRPr="00867B75">
              <w:rPr>
                <w:rFonts w:ascii="Verdana" w:hAnsi="Verdana" w:cs="Arial"/>
                <w:sz w:val="20"/>
              </w:rPr>
              <w:t>  </w:t>
            </w:r>
            <w:r>
              <w:rPr>
                <w:rFonts w:ascii="Verdana" w:hAnsi="Verdana" w:cs="Arial"/>
                <w:sz w:val="20"/>
              </w:rPr>
              <w:t xml:space="preserve">  </w:t>
            </w:r>
            <w:r w:rsidR="00BC7D7A">
              <w:rPr>
                <w:rFonts w:ascii="Verdana" w:hAnsi="Verdana" w:cs="Arial"/>
                <w:sz w:val="20"/>
              </w:rPr>
              <w:t>Proactividad</w:t>
            </w:r>
          </w:p>
          <w:p w:rsidR="008C3490" w:rsidRPr="0045725C" w:rsidRDefault="008C3490" w:rsidP="00BC7D7A">
            <w:pPr>
              <w:pStyle w:val="Prrafodelista"/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pStyle w:val="Encabezado"/>
              <w:spacing w:before="360" w:after="3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Experiencia </w:t>
            </w:r>
            <w:r w:rsidR="00887D9B">
              <w:rPr>
                <w:rFonts w:ascii="Verdana" w:hAnsi="Verdana" w:cs="Arial"/>
                <w:sz w:val="20"/>
              </w:rPr>
              <w:t>p</w:t>
            </w:r>
            <w:r w:rsidRPr="0045725C">
              <w:rPr>
                <w:rFonts w:ascii="Verdana" w:hAnsi="Verdana" w:cs="Arial"/>
                <w:sz w:val="20"/>
              </w:rPr>
              <w:t xml:space="preserve">revia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</w:tcPr>
          <w:p w:rsidR="00386E02" w:rsidRDefault="00386E02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</w:p>
          <w:p w:rsidR="00761681" w:rsidRDefault="00761681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  </w:t>
            </w:r>
            <w:r w:rsidR="00A76710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</w:t>
            </w:r>
            <w:r w:rsidR="00F551AB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  </w:t>
            </w: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</w:t>
            </w:r>
            <w:r w:rsidR="00F551AB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Contar </w:t>
            </w:r>
            <w:r w:rsidR="00BC7D7A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con </w:t>
            </w:r>
            <w:r w:rsidR="005E163F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1</w:t>
            </w:r>
            <w:r w:rsidR="00B538C9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años como mínimo de </w:t>
            </w:r>
            <w:r w:rsidR="00F551AB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experiencia laboral </w:t>
            </w:r>
          </w:p>
          <w:p w:rsidR="00F551AB" w:rsidRPr="00867B75" w:rsidRDefault="00761681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      </w:t>
            </w:r>
            <w:r w:rsidR="00F551AB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previa </w:t>
            </w:r>
            <w:r w:rsidR="005E163F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en posiciones similares</w:t>
            </w:r>
          </w:p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rPr>
          <w:rFonts w:ascii="Verdana" w:hAnsi="Verdana" w:cs="Arial"/>
          <w:sz w:val="16"/>
          <w:szCs w:val="16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622"/>
      </w:tblGrid>
      <w:tr w:rsidR="008C3490" w:rsidRPr="0045725C" w:rsidTr="00A92DFC">
        <w:trPr>
          <w:trHeight w:val="369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:rsidR="008C3490" w:rsidRPr="0045725C" w:rsidRDefault="008C3490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Observaciones/Comentarios</w:t>
            </w:r>
          </w:p>
        </w:tc>
      </w:tr>
      <w:tr w:rsidR="008C3490" w:rsidRPr="0045725C" w:rsidTr="0045725C">
        <w:trPr>
          <w:trHeight w:val="1014"/>
        </w:trPr>
        <w:tc>
          <w:tcPr>
            <w:tcW w:w="5000" w:type="pct"/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148F5" w:rsidRPr="0045725C" w:rsidRDefault="008148F5" w:rsidP="00BC7D7A">
      <w:pPr>
        <w:rPr>
          <w:rFonts w:ascii="Verdana" w:hAnsi="Verdana" w:cs="Arial"/>
        </w:rPr>
      </w:pPr>
    </w:p>
    <w:sectPr w:rsidR="008148F5" w:rsidRPr="0045725C" w:rsidSect="00B2539A">
      <w:headerReference w:type="default" r:id="rId8"/>
      <w:footerReference w:type="default" r:id="rId9"/>
      <w:pgSz w:w="12242" w:h="15842" w:code="1"/>
      <w:pgMar w:top="709" w:right="1418" w:bottom="709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DDA" w:rsidRDefault="00B80DDA">
      <w:r>
        <w:separator/>
      </w:r>
    </w:p>
  </w:endnote>
  <w:endnote w:type="continuationSeparator" w:id="0">
    <w:p w:rsidR="00B80DDA" w:rsidRDefault="00B8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E00" w:rsidRDefault="00533E00">
    <w:pPr>
      <w:pStyle w:val="Piedepgina"/>
    </w:pPr>
  </w:p>
  <w:p w:rsidR="00533E00" w:rsidRPr="002222CC" w:rsidRDefault="00533E00" w:rsidP="002222CC">
    <w:pPr>
      <w:pStyle w:val="Piedepgina"/>
      <w:pBdr>
        <w:top w:val="single" w:sz="6" w:space="1" w:color="auto"/>
      </w:pBdr>
      <w:tabs>
        <w:tab w:val="clear" w:pos="8504"/>
        <w:tab w:val="right" w:pos="9214"/>
      </w:tabs>
      <w:rPr>
        <w:sz w:val="18"/>
        <w:szCs w:val="18"/>
      </w:rPr>
    </w:pPr>
    <w:r w:rsidRPr="002222CC">
      <w:rPr>
        <w:sz w:val="18"/>
        <w:szCs w:val="18"/>
      </w:rPr>
      <w:t>FC-</w:t>
    </w:r>
    <w:r>
      <w:rPr>
        <w:sz w:val="18"/>
        <w:szCs w:val="18"/>
      </w:rPr>
      <w:t>55/00</w:t>
    </w:r>
    <w:r w:rsidRPr="002222CC">
      <w:rPr>
        <w:sz w:val="18"/>
        <w:szCs w:val="18"/>
      </w:rPr>
      <w:t xml:space="preserve"> </w:t>
    </w:r>
    <w:r>
      <w:rPr>
        <w:sz w:val="18"/>
        <w:szCs w:val="18"/>
      </w:rPr>
      <w:t>Abr-15</w:t>
    </w:r>
    <w:r w:rsidRPr="002222CC">
      <w:rPr>
        <w:sz w:val="18"/>
        <w:szCs w:val="18"/>
      </w:rPr>
      <w:tab/>
    </w:r>
    <w:r w:rsidRPr="002222CC">
      <w:rPr>
        <w:sz w:val="18"/>
        <w:szCs w:val="18"/>
      </w:rPr>
      <w:tab/>
      <w:t xml:space="preserve">   </w:t>
    </w:r>
    <w:r>
      <w:rPr>
        <w:sz w:val="18"/>
        <w:szCs w:val="18"/>
      </w:rPr>
      <w:t xml:space="preserve">                  </w:t>
    </w:r>
    <w:r w:rsidRPr="002222CC">
      <w:rPr>
        <w:sz w:val="18"/>
        <w:szCs w:val="18"/>
      </w:rPr>
      <w:t xml:space="preserve">Página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PAGE </w:instrText>
    </w:r>
    <w:r w:rsidR="005402EF" w:rsidRPr="002222CC">
      <w:rPr>
        <w:rStyle w:val="Nmerodepgina"/>
        <w:sz w:val="18"/>
        <w:szCs w:val="18"/>
      </w:rPr>
      <w:fldChar w:fldCharType="separate"/>
    </w:r>
    <w:r w:rsidR="004233C7">
      <w:rPr>
        <w:rStyle w:val="Nmerodepgina"/>
        <w:noProof/>
        <w:sz w:val="18"/>
        <w:szCs w:val="18"/>
      </w:rPr>
      <w:t>1</w:t>
    </w:r>
    <w:r w:rsidR="005402EF" w:rsidRPr="002222CC">
      <w:rPr>
        <w:rStyle w:val="Nmerodepgina"/>
        <w:sz w:val="18"/>
        <w:szCs w:val="18"/>
      </w:rPr>
      <w:fldChar w:fldCharType="end"/>
    </w:r>
    <w:r w:rsidRPr="002222CC">
      <w:rPr>
        <w:rStyle w:val="Nmerodepgina"/>
        <w:sz w:val="18"/>
        <w:szCs w:val="18"/>
      </w:rPr>
      <w:t xml:space="preserve"> de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NUMPAGES </w:instrText>
    </w:r>
    <w:r w:rsidR="005402EF" w:rsidRPr="002222CC">
      <w:rPr>
        <w:rStyle w:val="Nmerodepgina"/>
        <w:sz w:val="18"/>
        <w:szCs w:val="18"/>
      </w:rPr>
      <w:fldChar w:fldCharType="separate"/>
    </w:r>
    <w:r w:rsidR="004233C7">
      <w:rPr>
        <w:rStyle w:val="Nmerodepgina"/>
        <w:noProof/>
        <w:sz w:val="18"/>
        <w:szCs w:val="18"/>
      </w:rPr>
      <w:t>2</w:t>
    </w:r>
    <w:r w:rsidR="005402EF" w:rsidRPr="002222CC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DDA" w:rsidRDefault="00B80DDA">
      <w:r>
        <w:separator/>
      </w:r>
    </w:p>
  </w:footnote>
  <w:footnote w:type="continuationSeparator" w:id="0">
    <w:p w:rsidR="00B80DDA" w:rsidRDefault="00B80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1E0" w:firstRow="1" w:lastRow="1" w:firstColumn="1" w:lastColumn="1" w:noHBand="0" w:noVBand="0"/>
    </w:tblPr>
    <w:tblGrid>
      <w:gridCol w:w="2235"/>
      <w:gridCol w:w="7371"/>
    </w:tblGrid>
    <w:tr w:rsidR="00533E00">
      <w:tc>
        <w:tcPr>
          <w:tcW w:w="22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341755" cy="735965"/>
                <wp:effectExtent l="19050" t="0" r="0" b="0"/>
                <wp:docPr id="1" name="Imagen 1" descr="GyF Relieve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yF Relieve 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1755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tabs>
              <w:tab w:val="left" w:pos="3686"/>
            </w:tabs>
            <w:jc w:val="center"/>
            <w:rPr>
              <w:b/>
              <w:sz w:val="32"/>
            </w:rPr>
          </w:pPr>
        </w:p>
        <w:p w:rsidR="00533E00" w:rsidRPr="004449EF" w:rsidRDefault="00533E00" w:rsidP="00EA5AB5">
          <w:pPr>
            <w:tabs>
              <w:tab w:val="left" w:pos="3686"/>
            </w:tabs>
            <w:jc w:val="center"/>
            <w:rPr>
              <w:rFonts w:ascii="Verdana" w:hAnsi="Verdana"/>
              <w:b/>
              <w:color w:val="808080"/>
              <w:sz w:val="32"/>
              <w:u w:val="single"/>
            </w:rPr>
          </w:pPr>
          <w:r w:rsidRPr="004449EF">
            <w:rPr>
              <w:rFonts w:ascii="Verdana" w:hAnsi="Verdana"/>
              <w:b/>
              <w:color w:val="808080"/>
              <w:sz w:val="32"/>
              <w:u w:val="single"/>
            </w:rPr>
            <w:t>Solicitud de Perfil</w:t>
          </w:r>
        </w:p>
        <w:p w:rsidR="00533E00" w:rsidRDefault="00533E00" w:rsidP="00B2539A">
          <w:pPr>
            <w:pStyle w:val="Encabezado"/>
            <w:jc w:val="center"/>
          </w:pPr>
        </w:p>
      </w:tc>
    </w:tr>
  </w:tbl>
  <w:p w:rsidR="00533E00" w:rsidRPr="00B2539A" w:rsidRDefault="00533E00" w:rsidP="00B253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3C2D"/>
    <w:multiLevelType w:val="hybridMultilevel"/>
    <w:tmpl w:val="060C4BCE"/>
    <w:lvl w:ilvl="0" w:tplc="81623142">
      <w:start w:val="1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A1AFA"/>
    <w:multiLevelType w:val="singleLevel"/>
    <w:tmpl w:val="4044F9D2"/>
    <w:lvl w:ilvl="0">
      <w:start w:val="1"/>
      <w:numFmt w:val="decimal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2" w15:restartNumberingAfterBreak="0">
    <w:nsid w:val="3B3C330B"/>
    <w:multiLevelType w:val="hybridMultilevel"/>
    <w:tmpl w:val="7FFC5C6C"/>
    <w:lvl w:ilvl="0" w:tplc="082821A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E7507E"/>
    <w:multiLevelType w:val="hybridMultilevel"/>
    <w:tmpl w:val="C884E45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102DA"/>
    <w:multiLevelType w:val="hybridMultilevel"/>
    <w:tmpl w:val="0ABAC950"/>
    <w:lvl w:ilvl="0" w:tplc="7EA4CC66">
      <w:start w:val="1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B3"/>
    <w:rsid w:val="00013542"/>
    <w:rsid w:val="00036CC2"/>
    <w:rsid w:val="000902A5"/>
    <w:rsid w:val="000D5AEE"/>
    <w:rsid w:val="000D625D"/>
    <w:rsid w:val="001258FE"/>
    <w:rsid w:val="00130331"/>
    <w:rsid w:val="00165743"/>
    <w:rsid w:val="00166294"/>
    <w:rsid w:val="0017198F"/>
    <w:rsid w:val="00173F2B"/>
    <w:rsid w:val="00197CC1"/>
    <w:rsid w:val="001B2F5A"/>
    <w:rsid w:val="002222CC"/>
    <w:rsid w:val="002D01B0"/>
    <w:rsid w:val="002F5DEF"/>
    <w:rsid w:val="00302F90"/>
    <w:rsid w:val="003630BE"/>
    <w:rsid w:val="003738FD"/>
    <w:rsid w:val="00386E02"/>
    <w:rsid w:val="003D0E06"/>
    <w:rsid w:val="004233C7"/>
    <w:rsid w:val="00443FCE"/>
    <w:rsid w:val="004449EF"/>
    <w:rsid w:val="0045725C"/>
    <w:rsid w:val="00497BF8"/>
    <w:rsid w:val="004E23B9"/>
    <w:rsid w:val="004F3519"/>
    <w:rsid w:val="0051465C"/>
    <w:rsid w:val="005159B7"/>
    <w:rsid w:val="00533E00"/>
    <w:rsid w:val="00534007"/>
    <w:rsid w:val="005402EF"/>
    <w:rsid w:val="005611B3"/>
    <w:rsid w:val="005A5527"/>
    <w:rsid w:val="005E163F"/>
    <w:rsid w:val="005F377A"/>
    <w:rsid w:val="006238E0"/>
    <w:rsid w:val="00627EBE"/>
    <w:rsid w:val="00647695"/>
    <w:rsid w:val="0066276E"/>
    <w:rsid w:val="0069263C"/>
    <w:rsid w:val="006C0104"/>
    <w:rsid w:val="006D7522"/>
    <w:rsid w:val="00761681"/>
    <w:rsid w:val="00774BD4"/>
    <w:rsid w:val="00806136"/>
    <w:rsid w:val="008148F5"/>
    <w:rsid w:val="00826812"/>
    <w:rsid w:val="00843DAE"/>
    <w:rsid w:val="00867B75"/>
    <w:rsid w:val="00887D9B"/>
    <w:rsid w:val="008C3490"/>
    <w:rsid w:val="00923CA7"/>
    <w:rsid w:val="009413BF"/>
    <w:rsid w:val="00987EF4"/>
    <w:rsid w:val="009D5191"/>
    <w:rsid w:val="009E51AC"/>
    <w:rsid w:val="009F26E1"/>
    <w:rsid w:val="00A53F1D"/>
    <w:rsid w:val="00A63D8C"/>
    <w:rsid w:val="00A74DB6"/>
    <w:rsid w:val="00A76710"/>
    <w:rsid w:val="00A8049F"/>
    <w:rsid w:val="00A92DFC"/>
    <w:rsid w:val="00B06D66"/>
    <w:rsid w:val="00B2539A"/>
    <w:rsid w:val="00B349BB"/>
    <w:rsid w:val="00B538C9"/>
    <w:rsid w:val="00B80DDA"/>
    <w:rsid w:val="00BC315C"/>
    <w:rsid w:val="00BC7D7A"/>
    <w:rsid w:val="00C81D6A"/>
    <w:rsid w:val="00C86D64"/>
    <w:rsid w:val="00D010B6"/>
    <w:rsid w:val="00D217DB"/>
    <w:rsid w:val="00D61792"/>
    <w:rsid w:val="00D75BE1"/>
    <w:rsid w:val="00D861DB"/>
    <w:rsid w:val="00DB2CE4"/>
    <w:rsid w:val="00E41031"/>
    <w:rsid w:val="00E80DD4"/>
    <w:rsid w:val="00E86758"/>
    <w:rsid w:val="00E92706"/>
    <w:rsid w:val="00EA5AB5"/>
    <w:rsid w:val="00F01EEA"/>
    <w:rsid w:val="00F04652"/>
    <w:rsid w:val="00F177AC"/>
    <w:rsid w:val="00F208D6"/>
    <w:rsid w:val="00F21CB3"/>
    <w:rsid w:val="00F23AEA"/>
    <w:rsid w:val="00F551AB"/>
    <w:rsid w:val="00F850E8"/>
    <w:rsid w:val="00FB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7BCA2E4B-E06A-4285-B705-FC8854A4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104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6C0104"/>
    <w:pPr>
      <w:keepNext/>
      <w:tabs>
        <w:tab w:val="left" w:pos="3686"/>
      </w:tabs>
      <w:outlineLvl w:val="0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C01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C010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25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B2539A"/>
  </w:style>
  <w:style w:type="paragraph" w:styleId="Textodeglobo">
    <w:name w:val="Balloon Text"/>
    <w:basedOn w:val="Normal"/>
    <w:link w:val="TextodegloboCar"/>
    <w:rsid w:val="00A7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4DB6"/>
    <w:rPr>
      <w:rFonts w:ascii="Tahoma" w:hAnsi="Tahoma" w:cs="Tahoma"/>
      <w:sz w:val="16"/>
      <w:szCs w:val="16"/>
      <w:lang w:val="es-ES_tradnl" w:eastAsia="es-ES"/>
    </w:rPr>
  </w:style>
  <w:style w:type="paragraph" w:styleId="Subttulo">
    <w:name w:val="Subtitle"/>
    <w:basedOn w:val="Normal"/>
    <w:link w:val="SubttuloCar"/>
    <w:qFormat/>
    <w:rsid w:val="008C3490"/>
    <w:pPr>
      <w:widowControl w:val="0"/>
      <w:spacing w:before="60" w:after="60"/>
    </w:pPr>
    <w:rPr>
      <w:rFonts w:ascii="Times New Roman" w:hAnsi="Times New Roman"/>
      <w:b/>
      <w:sz w:val="24"/>
    </w:rPr>
  </w:style>
  <w:style w:type="character" w:customStyle="1" w:styleId="SubttuloCar">
    <w:name w:val="Subtítulo Car"/>
    <w:basedOn w:val="Fuentedeprrafopredeter"/>
    <w:link w:val="Subttulo"/>
    <w:rsid w:val="008C3490"/>
    <w:rPr>
      <w:b/>
      <w:sz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867B75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B5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Desktop\NOVACEP\fc-55_00_solicitud_de_perfi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7372A-A056-44E4-8628-880674B9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fc-55_00_solicitud_de_perfil</Template>
  <TotalTime>0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Calidad</vt:lpstr>
    </vt:vector>
  </TitlesOfParts>
  <Company>G&amp;F Soluciones Informáticas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Calidad</dc:title>
  <dc:creator>Julio Szajnbaum</dc:creator>
  <cp:lastModifiedBy>Eduardo Tatay</cp:lastModifiedBy>
  <cp:revision>2</cp:revision>
  <cp:lastPrinted>2007-09-07T19:52:00Z</cp:lastPrinted>
  <dcterms:created xsi:type="dcterms:W3CDTF">2016-04-06T14:32:00Z</dcterms:created>
  <dcterms:modified xsi:type="dcterms:W3CDTF">2016-04-06T14:32:00Z</dcterms:modified>
</cp:coreProperties>
</file>