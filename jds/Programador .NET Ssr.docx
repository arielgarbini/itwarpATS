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7"/>
        <w:gridCol w:w="1111"/>
        <w:gridCol w:w="8"/>
        <w:gridCol w:w="36"/>
        <w:gridCol w:w="324"/>
        <w:gridCol w:w="1028"/>
        <w:gridCol w:w="801"/>
        <w:gridCol w:w="369"/>
        <w:gridCol w:w="8"/>
        <w:gridCol w:w="675"/>
        <w:gridCol w:w="500"/>
        <w:gridCol w:w="412"/>
        <w:gridCol w:w="60"/>
        <w:gridCol w:w="364"/>
        <w:gridCol w:w="333"/>
        <w:gridCol w:w="395"/>
        <w:gridCol w:w="743"/>
        <w:gridCol w:w="187"/>
        <w:gridCol w:w="720"/>
        <w:gridCol w:w="371"/>
      </w:tblGrid>
      <w:tr w:rsidR="008C3490" w:rsidRPr="0045725C" w:rsidTr="009E678D">
        <w:trPr>
          <w:trHeight w:val="781"/>
        </w:trPr>
        <w:tc>
          <w:tcPr>
            <w:tcW w:w="1382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8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9E678D">
        <w:trPr>
          <w:trHeight w:val="547"/>
        </w:trPr>
        <w:tc>
          <w:tcPr>
            <w:tcW w:w="1382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8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9E678D">
        <w:trPr>
          <w:trHeight w:val="294"/>
        </w:trPr>
        <w:tc>
          <w:tcPr>
            <w:tcW w:w="1382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6" w:type="pct"/>
            <w:gridSpan w:val="5"/>
          </w:tcPr>
          <w:p w:rsidR="008C3490" w:rsidRPr="0045725C" w:rsidRDefault="00867B75" w:rsidP="009E678D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867B75">
              <w:rPr>
                <w:rFonts w:ascii="Verdana" w:hAnsi="Verdana" w:cs="Arial"/>
                <w:b w:val="0"/>
                <w:sz w:val="20"/>
              </w:rPr>
              <w:t xml:space="preserve">Programador </w:t>
            </w:r>
            <w:r w:rsidR="00386E02">
              <w:rPr>
                <w:rFonts w:ascii="Verdana" w:hAnsi="Verdana" w:cs="Arial"/>
                <w:b w:val="0"/>
                <w:sz w:val="20"/>
              </w:rPr>
              <w:t>.NET</w:t>
            </w:r>
            <w:r w:rsidRPr="00867B75">
              <w:rPr>
                <w:rFonts w:ascii="Verdana" w:hAnsi="Verdana" w:cs="Arial"/>
                <w:b w:val="0"/>
                <w:sz w:val="20"/>
              </w:rPr>
              <w:t xml:space="preserve"> </w:t>
            </w:r>
            <w:r w:rsidR="009E678D">
              <w:rPr>
                <w:rFonts w:ascii="Verdana" w:hAnsi="Verdana" w:cs="Arial"/>
                <w:b w:val="0"/>
                <w:sz w:val="20"/>
              </w:rPr>
              <w:t xml:space="preserve">Semi </w:t>
            </w:r>
            <w:r w:rsidR="001766AF">
              <w:rPr>
                <w:rFonts w:ascii="Verdana" w:hAnsi="Verdana" w:cs="Arial"/>
                <w:b w:val="0"/>
                <w:sz w:val="20"/>
              </w:rPr>
              <w:t>S</w:t>
            </w:r>
            <w:r w:rsidR="009E678D">
              <w:rPr>
                <w:rFonts w:ascii="Verdana" w:hAnsi="Verdana" w:cs="Arial"/>
                <w:b w:val="0"/>
                <w:sz w:val="20"/>
              </w:rPr>
              <w:t>enior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50" w:type="pct"/>
            <w:gridSpan w:val="4"/>
          </w:tcPr>
          <w:p w:rsidR="008C3490" w:rsidRPr="0045725C" w:rsidRDefault="00F177AC" w:rsidP="001766AF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  <w:r w:rsidR="001766AF">
              <w:rPr>
                <w:rFonts w:ascii="Verdana" w:hAnsi="Verdana" w:cs="Arial"/>
                <w:sz w:val="20"/>
              </w:rPr>
              <w:t>2</w:t>
            </w:r>
            <w:r w:rsidR="00867B75">
              <w:rPr>
                <w:rFonts w:ascii="Verdana" w:hAnsi="Verdana" w:cs="Arial"/>
                <w:sz w:val="20"/>
              </w:rPr>
              <w:t>/</w:t>
            </w:r>
            <w:r>
              <w:rPr>
                <w:rFonts w:ascii="Verdana" w:hAnsi="Verdana" w:cs="Arial"/>
                <w:sz w:val="20"/>
              </w:rPr>
              <w:t>0</w:t>
            </w:r>
            <w:r w:rsidR="001766AF">
              <w:rPr>
                <w:rFonts w:ascii="Verdana" w:hAnsi="Verdana" w:cs="Arial"/>
                <w:sz w:val="20"/>
              </w:rPr>
              <w:t>3</w:t>
            </w:r>
            <w:r w:rsidR="00867B75">
              <w:rPr>
                <w:rFonts w:ascii="Verdana" w:hAnsi="Verdana" w:cs="Arial"/>
                <w:sz w:val="20"/>
              </w:rPr>
              <w:t>/201</w:t>
            </w:r>
            <w:r>
              <w:rPr>
                <w:rFonts w:ascii="Verdana" w:hAnsi="Verdana" w:cs="Arial"/>
                <w:sz w:val="20"/>
              </w:rPr>
              <w:t>6</w:t>
            </w:r>
          </w:p>
        </w:tc>
      </w:tr>
      <w:tr w:rsidR="008C3490" w:rsidRPr="0045725C" w:rsidTr="009E678D">
        <w:trPr>
          <w:trHeight w:val="20"/>
        </w:trPr>
        <w:tc>
          <w:tcPr>
            <w:tcW w:w="1382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6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50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9E678D">
        <w:trPr>
          <w:trHeight w:val="328"/>
        </w:trPr>
        <w:tc>
          <w:tcPr>
            <w:tcW w:w="1382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5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9E678D">
        <w:trPr>
          <w:trHeight w:val="281"/>
        </w:trPr>
        <w:tc>
          <w:tcPr>
            <w:tcW w:w="2523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7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9E678D">
        <w:trPr>
          <w:trHeight w:val="413"/>
        </w:trPr>
        <w:tc>
          <w:tcPr>
            <w:tcW w:w="119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X</w:t>
            </w:r>
          </w:p>
        </w:tc>
        <w:tc>
          <w:tcPr>
            <w:tcW w:w="1333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Entre:       </w:t>
            </w:r>
          </w:p>
        </w:tc>
        <w:tc>
          <w:tcPr>
            <w:tcW w:w="859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4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9E678D">
        <w:trPr>
          <w:trHeight w:val="365"/>
        </w:trPr>
        <w:tc>
          <w:tcPr>
            <w:tcW w:w="2523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7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9E678D">
        <w:trPr>
          <w:trHeight w:val="413"/>
        </w:trPr>
        <w:tc>
          <w:tcPr>
            <w:tcW w:w="1194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7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9E678D" w:rsidRPr="0045725C" w:rsidTr="009E678D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9E678D" w:rsidRPr="0045725C" w:rsidRDefault="009E678D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1" w:type="pct"/>
            <w:gridSpan w:val="3"/>
            <w:tcBorders>
              <w:bottom w:val="single" w:sz="4" w:space="0" w:color="auto"/>
            </w:tcBorders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</w:t>
            </w: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  <w:vAlign w:val="center"/>
          </w:tcPr>
          <w:p w:rsidR="009E678D" w:rsidRPr="0045725C" w:rsidRDefault="009E678D" w:rsidP="00AE4345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X  </w:t>
            </w:r>
          </w:p>
        </w:tc>
        <w:tc>
          <w:tcPr>
            <w:tcW w:w="614" w:type="pct"/>
            <w:gridSpan w:val="3"/>
            <w:tcBorders>
              <w:bottom w:val="single" w:sz="4" w:space="0" w:color="auto"/>
            </w:tcBorders>
            <w:vAlign w:val="center"/>
          </w:tcPr>
          <w:p w:rsidR="009E678D" w:rsidRPr="0045725C" w:rsidRDefault="009E678D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6" w:type="pct"/>
            <w:gridSpan w:val="4"/>
            <w:tcBorders>
              <w:bottom w:val="single" w:sz="4" w:space="0" w:color="auto"/>
            </w:tcBorders>
            <w:vAlign w:val="center"/>
          </w:tcPr>
          <w:p w:rsidR="009E678D" w:rsidRPr="0045725C" w:rsidRDefault="009E678D" w:rsidP="00AE434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9E678D" w:rsidRPr="0045725C" w:rsidRDefault="009E678D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68" w:type="pct"/>
            <w:gridSpan w:val="2"/>
            <w:tcBorders>
              <w:bottom w:val="single" w:sz="4" w:space="0" w:color="auto"/>
            </w:tcBorders>
          </w:tcPr>
          <w:p w:rsidR="009E678D" w:rsidRPr="0045725C" w:rsidRDefault="009E678D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9E678D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9E678D" w:rsidRPr="0045725C" w:rsidTr="009E678D">
        <w:tc>
          <w:tcPr>
            <w:tcW w:w="1213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1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9E678D" w:rsidRPr="0045725C" w:rsidRDefault="009E678D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7" w:type="pct"/>
            <w:gridSpan w:val="12"/>
            <w:shd w:val="clear" w:color="auto" w:fill="A6A6A6" w:themeFill="background1" w:themeFillShade="A6"/>
          </w:tcPr>
          <w:p w:rsidR="009E678D" w:rsidRPr="0045725C" w:rsidRDefault="009E678D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9E678D" w:rsidRPr="0045725C" w:rsidTr="009E678D">
        <w:tc>
          <w:tcPr>
            <w:tcW w:w="1213" w:type="pct"/>
            <w:gridSpan w:val="4"/>
            <w:vMerge/>
            <w:shd w:val="clear" w:color="auto" w:fill="A6A6A6" w:themeFill="background1" w:themeFillShade="A6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1" w:type="pct"/>
            <w:gridSpan w:val="4"/>
            <w:vMerge/>
            <w:shd w:val="clear" w:color="auto" w:fill="A6A6A6" w:themeFill="background1" w:themeFillShade="A6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21" w:type="pct"/>
            <w:gridSpan w:val="7"/>
            <w:shd w:val="clear" w:color="auto" w:fill="A6A6A6" w:themeFill="background1" w:themeFillShade="A6"/>
          </w:tcPr>
          <w:p w:rsidR="009E678D" w:rsidRPr="0045725C" w:rsidRDefault="009E678D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56" w:type="pct"/>
            <w:gridSpan w:val="5"/>
            <w:shd w:val="clear" w:color="auto" w:fill="A6A6A6" w:themeFill="background1" w:themeFillShade="A6"/>
          </w:tcPr>
          <w:p w:rsidR="009E678D" w:rsidRPr="0045725C" w:rsidRDefault="009E678D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9E678D" w:rsidRPr="0045725C" w:rsidTr="009E678D">
        <w:trPr>
          <w:trHeight w:val="717"/>
        </w:trPr>
        <w:tc>
          <w:tcPr>
            <w:tcW w:w="1213" w:type="pct"/>
            <w:gridSpan w:val="4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1" w:type="pct"/>
            <w:gridSpan w:val="4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21" w:type="pct"/>
            <w:gridSpan w:val="7"/>
          </w:tcPr>
          <w:p w:rsidR="009E678D" w:rsidRDefault="009E678D" w:rsidP="00AE4345">
            <w:pPr>
              <w:rPr>
                <w:rFonts w:ascii="Verdana" w:hAnsi="Verdana" w:cs="Arial"/>
                <w:sz w:val="20"/>
              </w:rPr>
            </w:pPr>
          </w:p>
          <w:p w:rsidR="009E678D" w:rsidRPr="0045725C" w:rsidRDefault="009E678D" w:rsidP="00AE4345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  <w:tc>
          <w:tcPr>
            <w:tcW w:w="1256" w:type="pct"/>
            <w:gridSpan w:val="5"/>
          </w:tcPr>
          <w:p w:rsidR="009E678D" w:rsidRDefault="009E678D" w:rsidP="00AE4345">
            <w:pPr>
              <w:rPr>
                <w:rFonts w:ascii="Verdana" w:hAnsi="Verdana" w:cs="Arial"/>
                <w:sz w:val="20"/>
              </w:rPr>
            </w:pPr>
          </w:p>
          <w:p w:rsidR="009E678D" w:rsidRPr="0045725C" w:rsidRDefault="009E678D" w:rsidP="00AE4345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</w:tr>
      <w:tr w:rsidR="009E678D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9E678D" w:rsidRPr="0045725C" w:rsidRDefault="009E678D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9E678D" w:rsidRPr="0045725C" w:rsidTr="009E678D">
        <w:trPr>
          <w:trHeight w:val="352"/>
        </w:trPr>
        <w:tc>
          <w:tcPr>
            <w:tcW w:w="1213" w:type="pct"/>
            <w:gridSpan w:val="4"/>
            <w:vAlign w:val="center"/>
          </w:tcPr>
          <w:p w:rsidR="009E678D" w:rsidRPr="0045725C" w:rsidRDefault="009E678D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1" w:type="pct"/>
            <w:gridSpan w:val="4"/>
            <w:vAlign w:val="center"/>
          </w:tcPr>
          <w:p w:rsidR="009E678D" w:rsidRPr="0045725C" w:rsidRDefault="009E678D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21" w:type="pct"/>
            <w:gridSpan w:val="7"/>
            <w:vAlign w:val="center"/>
          </w:tcPr>
          <w:p w:rsidR="009E678D" w:rsidRPr="0045725C" w:rsidRDefault="009E678D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56" w:type="pct"/>
            <w:gridSpan w:val="5"/>
            <w:vAlign w:val="center"/>
          </w:tcPr>
          <w:p w:rsidR="009E678D" w:rsidRPr="0045725C" w:rsidRDefault="009E678D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9E678D" w:rsidRPr="0045725C" w:rsidTr="009E678D">
        <w:trPr>
          <w:trHeight w:val="271"/>
        </w:trPr>
        <w:tc>
          <w:tcPr>
            <w:tcW w:w="1213" w:type="pct"/>
            <w:gridSpan w:val="4"/>
            <w:vAlign w:val="center"/>
          </w:tcPr>
          <w:p w:rsidR="009E678D" w:rsidRPr="0045725C" w:rsidRDefault="009E678D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1" w:type="pct"/>
            <w:gridSpan w:val="4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21" w:type="pct"/>
            <w:gridSpan w:val="7"/>
          </w:tcPr>
          <w:p w:rsidR="009E678D" w:rsidRPr="0045725C" w:rsidRDefault="009E678D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6" w:type="pct"/>
            <w:gridSpan w:val="5"/>
          </w:tcPr>
          <w:p w:rsidR="009E678D" w:rsidRPr="0045725C" w:rsidRDefault="009E678D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9E678D" w:rsidRPr="0045725C" w:rsidTr="009E678D">
        <w:trPr>
          <w:trHeight w:val="341"/>
        </w:trPr>
        <w:tc>
          <w:tcPr>
            <w:tcW w:w="1213" w:type="pct"/>
            <w:gridSpan w:val="4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1" w:type="pct"/>
            <w:gridSpan w:val="4"/>
            <w:vAlign w:val="center"/>
          </w:tcPr>
          <w:p w:rsidR="009E678D" w:rsidRPr="0045725C" w:rsidRDefault="009E678D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21" w:type="pct"/>
            <w:gridSpan w:val="7"/>
          </w:tcPr>
          <w:p w:rsidR="009E678D" w:rsidRPr="0045725C" w:rsidRDefault="009E678D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6" w:type="pct"/>
            <w:gridSpan w:val="5"/>
          </w:tcPr>
          <w:p w:rsidR="009E678D" w:rsidRPr="0045725C" w:rsidRDefault="009E678D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45725C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Franja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9E678D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Entre $ </w:t>
            </w:r>
            <w:r w:rsidR="001766AF">
              <w:rPr>
                <w:rFonts w:ascii="Verdana" w:hAnsi="Verdana" w:cs="Arial"/>
                <w:sz w:val="20"/>
              </w:rPr>
              <w:t>2</w:t>
            </w:r>
            <w:r w:rsidR="009E678D">
              <w:rPr>
                <w:rFonts w:ascii="Verdana" w:hAnsi="Verdana" w:cs="Arial"/>
                <w:sz w:val="20"/>
              </w:rPr>
              <w:t>2</w:t>
            </w:r>
            <w:r>
              <w:rPr>
                <w:rFonts w:ascii="Verdana" w:hAnsi="Verdana" w:cs="Arial"/>
                <w:sz w:val="20"/>
              </w:rPr>
              <w:t xml:space="preserve">.000 y $ </w:t>
            </w:r>
            <w:r w:rsidR="001766AF">
              <w:rPr>
                <w:rFonts w:ascii="Verdana" w:hAnsi="Verdana" w:cs="Arial"/>
                <w:sz w:val="20"/>
              </w:rPr>
              <w:t>2</w:t>
            </w:r>
            <w:r w:rsidR="009E678D">
              <w:rPr>
                <w:rFonts w:ascii="Verdana" w:hAnsi="Verdana" w:cs="Arial"/>
                <w:sz w:val="20"/>
              </w:rPr>
              <w:t>5</w:t>
            </w:r>
            <w:r>
              <w:rPr>
                <w:rFonts w:ascii="Verdana" w:hAnsi="Verdana" w:cs="Arial"/>
                <w:sz w:val="20"/>
              </w:rPr>
              <w:t>.000 brutos</w:t>
            </w:r>
          </w:p>
        </w:tc>
      </w:tr>
      <w:tr w:rsidR="008C3490" w:rsidRPr="0045725C" w:rsidTr="0045725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534007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</w:tcPr>
          <w:p w:rsidR="00386E02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386E02" w:rsidRDefault="00867B75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Desarrollo </w:t>
            </w:r>
            <w:r w:rsidR="00386E02">
              <w:rPr>
                <w:rFonts w:ascii="Verdana" w:hAnsi="Verdana" w:cs="Arial"/>
                <w:sz w:val="20"/>
              </w:rPr>
              <w:t>de componentes en tecnología .NET para distintos proyectos de la empresa</w:t>
            </w:r>
          </w:p>
          <w:p w:rsidR="00867B75" w:rsidRPr="0045725C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lastRenderedPageBreak/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</w:tcPr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Programación Orientada a Objetos .Net con conocimiento del Framework</w:t>
            </w:r>
          </w:p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UML (diagramas de secuencia, clases, FSM, etc.)</w:t>
            </w:r>
          </w:p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Patrones de diseño OO</w:t>
            </w:r>
          </w:p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Conocimientos de programación y arquitectura web:</w:t>
            </w:r>
          </w:p>
          <w:p w:rsid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hAnsi="Verdana" w:cs="Arial"/>
                <w:sz w:val="20"/>
              </w:rPr>
              <w:t>ASP.Net o similar</w:t>
            </w:r>
          </w:p>
          <w:p w:rsidR="00970012" w:rsidRP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Webservices</w:t>
            </w:r>
          </w:p>
          <w:p w:rsidR="00970012" w:rsidRP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Protocolos (HTTP, JSON, XML, SOAP, etc.)</w:t>
            </w:r>
          </w:p>
          <w:p w:rsidR="00970012" w:rsidRP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Javascript </w:t>
            </w:r>
          </w:p>
          <w:p w:rsidR="00970012" w:rsidRP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JQuery </w:t>
            </w:r>
          </w:p>
          <w:p w:rsidR="00970012" w:rsidRP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Frameworks de desarrollo de interfaces Web</w:t>
            </w:r>
          </w:p>
          <w:p w:rsidR="00970012" w:rsidRPr="00970012" w:rsidRDefault="00970012" w:rsidP="00970012">
            <w:pPr>
              <w:spacing w:before="100" w:beforeAutospacing="1" w:after="100" w:afterAutospacing="1"/>
              <w:rPr>
                <w:rFonts w:ascii="Verdana" w:hAnsi="Verdana" w:cs="Arial"/>
                <w:sz w:val="20"/>
              </w:rPr>
            </w:pPr>
            <w:r w:rsidRPr="00970012">
              <w:rPr>
                <w:rFonts w:ascii="Verdana" w:hAnsi="Verdana" w:cs="Arial"/>
                <w:sz w:val="20"/>
              </w:rPr>
              <w:t>- Conocimiento de bases de datos relacionales:</w:t>
            </w:r>
          </w:p>
          <w:p w:rsid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SQL Server</w:t>
            </w:r>
          </w:p>
          <w:p w:rsid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Programación de stored procedures</w:t>
            </w:r>
          </w:p>
          <w:p w:rsidR="00970012" w:rsidRDefault="00970012" w:rsidP="00970012">
            <w:pPr>
              <w:pStyle w:val="NormalWeb"/>
              <w:numPr>
                <w:ilvl w:val="1"/>
                <w:numId w:val="5"/>
              </w:numP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97001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Experiencia con Frameworks ORM</w:t>
            </w:r>
          </w:p>
          <w:p w:rsidR="008C3490" w:rsidRPr="0045725C" w:rsidRDefault="008C3490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443FCE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</w:tcPr>
          <w:p w:rsidR="008C3490" w:rsidRDefault="00386E02" w:rsidP="00970012">
            <w:pPr>
              <w:pStyle w:val="Prrafodelista"/>
              <w:numPr>
                <w:ilvl w:val="0"/>
                <w:numId w:val="6"/>
              </w:numPr>
              <w:spacing w:before="40" w:after="40"/>
              <w:rPr>
                <w:rFonts w:ascii="Verdana" w:hAnsi="Verdana" w:cs="Arial"/>
                <w:noProof/>
                <w:sz w:val="20"/>
              </w:rPr>
            </w:pPr>
            <w:r w:rsidRPr="00970012">
              <w:rPr>
                <w:rFonts w:ascii="Verdana" w:hAnsi="Verdana" w:cs="Arial"/>
                <w:noProof/>
                <w:sz w:val="20"/>
              </w:rPr>
              <w:t>Utilización de herramientas de depuración de código javascript. Por ej: Fiddler.</w:t>
            </w:r>
          </w:p>
          <w:p w:rsidR="00970012" w:rsidRPr="00970012" w:rsidRDefault="00970012" w:rsidP="00970012">
            <w:pPr>
              <w:pStyle w:val="Prrafodelista"/>
              <w:numPr>
                <w:ilvl w:val="0"/>
                <w:numId w:val="6"/>
              </w:numPr>
              <w:spacing w:before="40" w:after="40"/>
              <w:rPr>
                <w:rFonts w:ascii="Verdana" w:hAnsi="Verdana" w:cs="Arial"/>
                <w:noProof/>
                <w:sz w:val="20"/>
              </w:rPr>
            </w:pPr>
            <w:r w:rsidRPr="00970012">
              <w:rPr>
                <w:rFonts w:ascii="Verdana" w:hAnsi="Verdana" w:cs="Arial"/>
                <w:noProof/>
                <w:sz w:val="20"/>
              </w:rPr>
              <w:t>Sencha (Ext JS)</w:t>
            </w:r>
          </w:p>
          <w:p w:rsidR="00970012" w:rsidRDefault="00970012" w:rsidP="00970012">
            <w:pPr>
              <w:pStyle w:val="Prrafodelista"/>
              <w:numPr>
                <w:ilvl w:val="0"/>
                <w:numId w:val="6"/>
              </w:numPr>
              <w:spacing w:before="40" w:after="4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t>MVC</w:t>
            </w:r>
          </w:p>
          <w:p w:rsidR="00970012" w:rsidRDefault="00970012" w:rsidP="00970012">
            <w:pPr>
              <w:pStyle w:val="Prrafodelista"/>
              <w:numPr>
                <w:ilvl w:val="0"/>
                <w:numId w:val="6"/>
              </w:numPr>
              <w:spacing w:before="40" w:after="4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t>Active Directory</w:t>
            </w:r>
          </w:p>
          <w:p w:rsidR="00970012" w:rsidRPr="00970012" w:rsidRDefault="00970012" w:rsidP="00970012">
            <w:pPr>
              <w:pStyle w:val="Prrafodelista"/>
              <w:numPr>
                <w:ilvl w:val="0"/>
                <w:numId w:val="6"/>
              </w:numPr>
              <w:spacing w:before="40" w:after="40"/>
              <w:rPr>
                <w:rFonts w:ascii="Verdana" w:hAnsi="Verdana" w:cs="Arial"/>
                <w:noProof/>
                <w:sz w:val="20"/>
              </w:rPr>
            </w:pPr>
            <w:r w:rsidRPr="00970012">
              <w:rPr>
                <w:rFonts w:ascii="Verdana" w:hAnsi="Verdana" w:cs="Arial"/>
                <w:noProof/>
                <w:sz w:val="20"/>
              </w:rPr>
              <w:t>Algoritmos de encriptación</w:t>
            </w:r>
          </w:p>
          <w:p w:rsidR="00970012" w:rsidRPr="0045725C" w:rsidRDefault="00970012" w:rsidP="00970012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color w:val="1F497D"/>
                <w:sz w:val="14"/>
                <w:szCs w:val="14"/>
              </w:rPr>
              <w:t xml:space="preserve"> 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867B75" w:rsidRPr="00867B75" w:rsidRDefault="00867B75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·  Ganas de aprender y desarrollarse como profesional de </w:t>
            </w:r>
            <w:r w:rsidR="00F551AB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sistemas</w:t>
            </w:r>
          </w:p>
          <w:p w:rsidR="00867B75" w:rsidRPr="00867B75" w:rsidRDefault="00867B75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·  Interés en trabajar en equipo</w:t>
            </w:r>
          </w:p>
          <w:p w:rsidR="008C3490" w:rsidRDefault="00867B75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·  Compromiso con las tareas asignadas</w:t>
            </w:r>
          </w:p>
          <w:p w:rsidR="007A53F2" w:rsidRPr="0045725C" w:rsidRDefault="007A53F2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8C3490" w:rsidRPr="0045725C" w:rsidRDefault="007A53F2" w:rsidP="007A53F2">
            <w:pPr>
              <w:spacing w:before="40" w:after="40"/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·  </w:t>
            </w:r>
            <w:r>
              <w:rPr>
                <w:rFonts w:ascii="Verdana" w:hAnsi="Verdana" w:cs="Arial"/>
                <w:sz w:val="20"/>
              </w:rPr>
              <w:t>Proactividad</w:t>
            </w: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386E02" w:rsidRDefault="00386E02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F551AB" w:rsidRPr="00867B75" w:rsidRDefault="00F551AB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·  Contar con </w:t>
            </w:r>
            <w:r w:rsidR="009E678D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2</w:t>
            </w:r>
            <w:r w:rsidR="007A53F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años como mínimo de </w:t>
            </w: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experiencia laboral previa </w:t>
            </w:r>
            <w:r w:rsidR="007A53F2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en puestos similares</w:t>
            </w: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F47742" w:rsidRDefault="00F47742" w:rsidP="008C3490">
      <w:pPr>
        <w:rPr>
          <w:rFonts w:ascii="Verdana" w:hAnsi="Verdana" w:cs="Arial"/>
          <w:sz w:val="16"/>
          <w:szCs w:val="16"/>
        </w:rPr>
      </w:pPr>
    </w:p>
    <w:p w:rsidR="00F47742" w:rsidRDefault="00F47742">
      <w:p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br w:type="page"/>
      </w:r>
    </w:p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</w:rPr>
      </w:pPr>
    </w:p>
    <w:p w:rsidR="008C3490" w:rsidRPr="0045725C" w:rsidRDefault="008C3490" w:rsidP="008C3490">
      <w:pPr>
        <w:rPr>
          <w:rFonts w:ascii="Verdana" w:hAnsi="Verdana" w:cs="Arial"/>
        </w:rPr>
      </w:pPr>
    </w:p>
    <w:p w:rsidR="008148F5" w:rsidRPr="0045725C" w:rsidRDefault="008148F5" w:rsidP="006238E0">
      <w:pPr>
        <w:tabs>
          <w:tab w:val="left" w:pos="3686"/>
          <w:tab w:val="left" w:pos="5670"/>
        </w:tabs>
        <w:spacing w:line="360" w:lineRule="auto"/>
        <w:ind w:left="-709"/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4CD" w:rsidRDefault="002D24CD">
      <w:r>
        <w:separator/>
      </w:r>
    </w:p>
  </w:endnote>
  <w:endnote w:type="continuationSeparator" w:id="0">
    <w:p w:rsidR="002D24CD" w:rsidRDefault="002D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A1695B">
      <w:rPr>
        <w:rStyle w:val="Nmerodepgina"/>
        <w:noProof/>
        <w:sz w:val="18"/>
        <w:szCs w:val="18"/>
      </w:rPr>
      <w:t>1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A1695B">
      <w:rPr>
        <w:rStyle w:val="Nmerodepgina"/>
        <w:noProof/>
        <w:sz w:val="18"/>
        <w:szCs w:val="18"/>
      </w:rPr>
      <w:t>3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4CD" w:rsidRDefault="002D24CD">
      <w:r>
        <w:separator/>
      </w:r>
    </w:p>
  </w:footnote>
  <w:footnote w:type="continuationSeparator" w:id="0">
    <w:p w:rsidR="002D24CD" w:rsidRDefault="002D2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6A8B"/>
    <w:multiLevelType w:val="hybridMultilevel"/>
    <w:tmpl w:val="143C89C2"/>
    <w:lvl w:ilvl="0" w:tplc="C448736A">
      <w:start w:val="19"/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2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E2669C"/>
    <w:multiLevelType w:val="hybridMultilevel"/>
    <w:tmpl w:val="6A8C11FC"/>
    <w:lvl w:ilvl="0" w:tplc="2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53F513F0"/>
    <w:multiLevelType w:val="hybridMultilevel"/>
    <w:tmpl w:val="2E92E6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224"/>
    <w:multiLevelType w:val="hybridMultilevel"/>
    <w:tmpl w:val="3B50DE5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36CC2"/>
    <w:rsid w:val="000902A5"/>
    <w:rsid w:val="000D5AEE"/>
    <w:rsid w:val="000D625D"/>
    <w:rsid w:val="001258FE"/>
    <w:rsid w:val="00130331"/>
    <w:rsid w:val="00165743"/>
    <w:rsid w:val="00166294"/>
    <w:rsid w:val="0017198F"/>
    <w:rsid w:val="00173F2B"/>
    <w:rsid w:val="001766AF"/>
    <w:rsid w:val="00197CC1"/>
    <w:rsid w:val="001B2F5A"/>
    <w:rsid w:val="002222CC"/>
    <w:rsid w:val="002D01B0"/>
    <w:rsid w:val="002D24CD"/>
    <w:rsid w:val="00302F90"/>
    <w:rsid w:val="003630BE"/>
    <w:rsid w:val="00386E02"/>
    <w:rsid w:val="003D0E06"/>
    <w:rsid w:val="00443FCE"/>
    <w:rsid w:val="004449EF"/>
    <w:rsid w:val="0045725C"/>
    <w:rsid w:val="00497BF8"/>
    <w:rsid w:val="004E23B9"/>
    <w:rsid w:val="004F3519"/>
    <w:rsid w:val="0051465C"/>
    <w:rsid w:val="005159B7"/>
    <w:rsid w:val="00533E00"/>
    <w:rsid w:val="00534007"/>
    <w:rsid w:val="005402EF"/>
    <w:rsid w:val="005611B3"/>
    <w:rsid w:val="005A5527"/>
    <w:rsid w:val="005F377A"/>
    <w:rsid w:val="006238E0"/>
    <w:rsid w:val="00627EBE"/>
    <w:rsid w:val="00647695"/>
    <w:rsid w:val="0066276E"/>
    <w:rsid w:val="0069263C"/>
    <w:rsid w:val="006C0104"/>
    <w:rsid w:val="006D7522"/>
    <w:rsid w:val="00774BD4"/>
    <w:rsid w:val="007A53F2"/>
    <w:rsid w:val="00806136"/>
    <w:rsid w:val="008148F5"/>
    <w:rsid w:val="00826812"/>
    <w:rsid w:val="00843DAE"/>
    <w:rsid w:val="00867B75"/>
    <w:rsid w:val="00887D9B"/>
    <w:rsid w:val="008C3490"/>
    <w:rsid w:val="009413BF"/>
    <w:rsid w:val="00970012"/>
    <w:rsid w:val="009D5191"/>
    <w:rsid w:val="009E51AC"/>
    <w:rsid w:val="009E678D"/>
    <w:rsid w:val="009F26E1"/>
    <w:rsid w:val="00A1695B"/>
    <w:rsid w:val="00A53F1D"/>
    <w:rsid w:val="00A63D8C"/>
    <w:rsid w:val="00A74DB6"/>
    <w:rsid w:val="00A8049F"/>
    <w:rsid w:val="00A92DFC"/>
    <w:rsid w:val="00B06D66"/>
    <w:rsid w:val="00B2539A"/>
    <w:rsid w:val="00B349BB"/>
    <w:rsid w:val="00BC315C"/>
    <w:rsid w:val="00C81D6A"/>
    <w:rsid w:val="00C86D64"/>
    <w:rsid w:val="00D010B6"/>
    <w:rsid w:val="00D217DB"/>
    <w:rsid w:val="00D61792"/>
    <w:rsid w:val="00D75BE1"/>
    <w:rsid w:val="00D861DB"/>
    <w:rsid w:val="00DB2CE4"/>
    <w:rsid w:val="00E41031"/>
    <w:rsid w:val="00E86758"/>
    <w:rsid w:val="00E92706"/>
    <w:rsid w:val="00EA5AB5"/>
    <w:rsid w:val="00F01EEA"/>
    <w:rsid w:val="00F177AC"/>
    <w:rsid w:val="00F208D6"/>
    <w:rsid w:val="00F21CB3"/>
    <w:rsid w:val="00F23AEA"/>
    <w:rsid w:val="00F47742"/>
    <w:rsid w:val="00F551AB"/>
    <w:rsid w:val="00F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2FD0AA1C-562C-4B61-A27E-59B5C7FA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9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D3252-1C42-4090-90F5-72E09C13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2016-03-23T15:41:00Z</dcterms:created>
  <dcterms:modified xsi:type="dcterms:W3CDTF">2016-03-23T15:41:00Z</dcterms:modified>
</cp:coreProperties>
</file>